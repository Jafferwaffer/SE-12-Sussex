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57" w:rsidRDefault="00BC1057" w:rsidP="00BC1057">
      <w:pPr>
        <w:pStyle w:val="Title"/>
      </w:pPr>
      <w:r>
        <w:t>Meeting Minutes: Group 12</w:t>
      </w:r>
    </w:p>
    <w:p w:rsidR="00BC1057" w:rsidRPr="00375632" w:rsidRDefault="00BC1057" w:rsidP="00BC1057">
      <w:pPr>
        <w:rPr>
          <w:b/>
        </w:rPr>
      </w:pPr>
      <w:r w:rsidRPr="00375632">
        <w:rPr>
          <w:b/>
        </w:rPr>
        <w:t xml:space="preserve">Meeting Type: </w:t>
      </w:r>
    </w:p>
    <w:p w:rsidR="00BC1057" w:rsidRDefault="00BC1057" w:rsidP="00BC1057"/>
    <w:p w:rsidR="00BC1057" w:rsidRDefault="00BC1057" w:rsidP="00BC1057">
      <w:pPr>
        <w:rPr>
          <w:iCs/>
        </w:rPr>
      </w:pPr>
      <w:r>
        <w:rPr>
          <w:iCs/>
        </w:rPr>
        <w:t>Group discussion</w:t>
      </w:r>
    </w:p>
    <w:p w:rsidR="00BC1057" w:rsidRPr="00E573A1" w:rsidRDefault="00BC1057" w:rsidP="00BC1057">
      <w:pPr>
        <w:rPr>
          <w:iCs/>
        </w:rPr>
      </w:pPr>
    </w:p>
    <w:p w:rsidR="00BC1057" w:rsidRPr="000939F4" w:rsidRDefault="00BC1057" w:rsidP="00BC1057">
      <w:pPr>
        <w:rPr>
          <w:b/>
        </w:rPr>
      </w:pPr>
      <w:r w:rsidRPr="00375632">
        <w:rPr>
          <w:b/>
        </w:rPr>
        <w:t>Meeting Date:</w:t>
      </w:r>
      <w:r>
        <w:rPr>
          <w:b/>
        </w:rPr>
        <w:t xml:space="preserve"> 1</w:t>
      </w:r>
      <w:r>
        <w:rPr>
          <w:b/>
        </w:rPr>
        <w:t>8</w:t>
      </w:r>
      <w:r>
        <w:rPr>
          <w:b/>
        </w:rPr>
        <w:t>/04/2016</w:t>
      </w:r>
    </w:p>
    <w:p w:rsidR="00BC1057" w:rsidRPr="000939F4" w:rsidRDefault="00BC1057" w:rsidP="00BC1057">
      <w:pPr>
        <w:rPr>
          <w:b/>
        </w:rPr>
      </w:pPr>
      <w:r w:rsidRPr="00375632">
        <w:rPr>
          <w:b/>
        </w:rPr>
        <w:t>Meeting Start Time:</w:t>
      </w:r>
      <w:r>
        <w:rPr>
          <w:b/>
        </w:rPr>
        <w:t xml:space="preserve"> 11:00am</w:t>
      </w:r>
    </w:p>
    <w:p w:rsidR="00BC1057" w:rsidRPr="00375632" w:rsidRDefault="00BC1057" w:rsidP="00BC1057">
      <w:pPr>
        <w:rPr>
          <w:b/>
        </w:rPr>
      </w:pPr>
      <w:r w:rsidRPr="00375632">
        <w:rPr>
          <w:b/>
        </w:rPr>
        <w:t>Meeting End Time:</w:t>
      </w:r>
      <w:r>
        <w:rPr>
          <w:b/>
        </w:rPr>
        <w:t xml:space="preserve"> 12:00</w:t>
      </w:r>
    </w:p>
    <w:p w:rsidR="00BC1057" w:rsidRDefault="00BC1057" w:rsidP="00BC1057"/>
    <w:p w:rsidR="00BC1057" w:rsidRPr="000939F4" w:rsidRDefault="00BC1057" w:rsidP="00BC1057">
      <w:pPr>
        <w:rPr>
          <w:b/>
        </w:rPr>
      </w:pPr>
      <w:r w:rsidRPr="00375632">
        <w:rPr>
          <w:b/>
        </w:rPr>
        <w:t xml:space="preserve">Attendance: </w:t>
      </w:r>
    </w:p>
    <w:p w:rsidR="00BC1057" w:rsidRDefault="00BC1057" w:rsidP="00BC1057">
      <w:pPr>
        <w:rPr>
          <w:i/>
        </w:rPr>
      </w:pPr>
      <w:r>
        <w:rPr>
          <w:i/>
        </w:rPr>
        <w:t>George Y</w:t>
      </w:r>
    </w:p>
    <w:p w:rsidR="00BC1057" w:rsidRPr="00D64F25" w:rsidRDefault="00BC1057" w:rsidP="00BC1057">
      <w:pPr>
        <w:rPr>
          <w:i/>
          <w:lang w:val="de-DE"/>
        </w:rPr>
      </w:pPr>
      <w:r w:rsidRPr="00D64F25">
        <w:rPr>
          <w:i/>
          <w:lang w:val="de-DE"/>
        </w:rPr>
        <w:t>George T</w:t>
      </w:r>
    </w:p>
    <w:p w:rsidR="00BC1057" w:rsidRPr="00D64F25" w:rsidRDefault="00BC1057" w:rsidP="00BC1057">
      <w:pPr>
        <w:rPr>
          <w:i/>
          <w:lang w:val="de-DE"/>
        </w:rPr>
      </w:pPr>
      <w:r w:rsidRPr="00D64F25">
        <w:rPr>
          <w:i/>
          <w:lang w:val="de-DE"/>
        </w:rPr>
        <w:t>Hayden</w:t>
      </w:r>
    </w:p>
    <w:p w:rsidR="00BC1057" w:rsidRPr="00D64F25" w:rsidRDefault="00BC1057" w:rsidP="00BC1057">
      <w:pPr>
        <w:rPr>
          <w:i/>
          <w:lang w:val="de-DE"/>
        </w:rPr>
      </w:pPr>
      <w:r w:rsidRPr="00D64F25">
        <w:rPr>
          <w:i/>
          <w:lang w:val="de-DE"/>
        </w:rPr>
        <w:t>Nick</w:t>
      </w:r>
    </w:p>
    <w:p w:rsidR="00BC1057" w:rsidRPr="00D64F25" w:rsidRDefault="00BC1057" w:rsidP="00BC1057">
      <w:pPr>
        <w:rPr>
          <w:lang w:val="de-DE"/>
        </w:rPr>
      </w:pPr>
    </w:p>
    <w:p w:rsidR="00BC1057" w:rsidRPr="00D64F25" w:rsidRDefault="00BC1057" w:rsidP="00BC1057">
      <w:pPr>
        <w:rPr>
          <w:b/>
          <w:lang w:val="de-DE"/>
        </w:rPr>
      </w:pPr>
      <w:r w:rsidRPr="00D64F25">
        <w:rPr>
          <w:b/>
          <w:lang w:val="de-DE"/>
        </w:rPr>
        <w:t>Absence:</w:t>
      </w:r>
    </w:p>
    <w:p w:rsidR="00BC1057" w:rsidRDefault="00BC1057" w:rsidP="00BC1057">
      <w:r>
        <w:t>Hao – No reason given</w:t>
      </w:r>
    </w:p>
    <w:p w:rsidR="00BC1057" w:rsidRDefault="00BC1057" w:rsidP="00BC1057"/>
    <w:p w:rsidR="00BC1057" w:rsidRDefault="00BC1057" w:rsidP="00BC1057"/>
    <w:p w:rsidR="00BC1057" w:rsidRPr="000939F4" w:rsidRDefault="00BC1057" w:rsidP="00BC1057">
      <w:pPr>
        <w:rPr>
          <w:b/>
        </w:rPr>
      </w:pPr>
      <w:r w:rsidRPr="00375632">
        <w:rPr>
          <w:b/>
        </w:rPr>
        <w:t>Progress:</w:t>
      </w:r>
    </w:p>
    <w:p w:rsidR="00BC1057" w:rsidRDefault="00BC1057" w:rsidP="00BC1057">
      <w:r>
        <w:t>Second stage of coding nearing completion</w:t>
      </w:r>
      <w:r>
        <w:br/>
      </w:r>
      <w:r>
        <w:t>Running version of ant brain</w:t>
      </w:r>
      <w:r>
        <w:br/>
        <w:t>UI nearing completion</w:t>
      </w:r>
    </w:p>
    <w:p w:rsidR="00BC1057" w:rsidRDefault="00BC1057" w:rsidP="00BC1057"/>
    <w:p w:rsidR="00BC1057" w:rsidRPr="00375632" w:rsidRDefault="00BC1057" w:rsidP="00BC1057">
      <w:pPr>
        <w:rPr>
          <w:b/>
        </w:rPr>
      </w:pPr>
      <w:r w:rsidRPr="00375632">
        <w:rPr>
          <w:b/>
        </w:rPr>
        <w:t>Actions:</w:t>
      </w:r>
    </w:p>
    <w:p w:rsidR="00BC1057" w:rsidRPr="00E573A1" w:rsidRDefault="00BC1057" w:rsidP="00BC1057">
      <w:pPr>
        <w:rPr>
          <w:iCs/>
        </w:rPr>
      </w:pPr>
    </w:p>
    <w:p w:rsidR="00BC1057" w:rsidRDefault="00BC1057" w:rsidP="00BC1057">
      <w:r>
        <w:t xml:space="preserve">George Y – </w:t>
      </w:r>
      <w:r>
        <w:t>Further work on ant brain</w:t>
      </w:r>
      <w:r>
        <w:br/>
        <w:t xml:space="preserve">George T &amp; Hayden – </w:t>
      </w:r>
      <w:r>
        <w:t>Finish 2</w:t>
      </w:r>
      <w:r w:rsidRPr="00BC1057">
        <w:rPr>
          <w:vertAlign w:val="superscript"/>
        </w:rPr>
        <w:t>nd</w:t>
      </w:r>
      <w:r>
        <w:t xml:space="preserve"> stage of coding, start on next testing stage</w:t>
      </w:r>
    </w:p>
    <w:p w:rsidR="00BC1057" w:rsidRDefault="00BC1057" w:rsidP="00BC1057">
      <w:r>
        <w:t>Nick – Continue work on user interface</w:t>
      </w:r>
    </w:p>
    <w:p w:rsidR="00BC1057" w:rsidRDefault="00BC1057" w:rsidP="00BC1057"/>
    <w:p w:rsidR="00BC1057" w:rsidRDefault="00BC1057" w:rsidP="00BC1057"/>
    <w:p w:rsidR="00BC1057" w:rsidRDefault="00BC1057" w:rsidP="00BC1057">
      <w:pPr>
        <w:rPr>
          <w:b/>
        </w:rPr>
      </w:pPr>
      <w:r w:rsidRPr="00375632">
        <w:rPr>
          <w:b/>
        </w:rPr>
        <w:lastRenderedPageBreak/>
        <w:t>Next Meeting:</w:t>
      </w:r>
    </w:p>
    <w:p w:rsidR="00BC1057" w:rsidRPr="00375632" w:rsidRDefault="00BC1057" w:rsidP="00BC1057">
      <w:pPr>
        <w:rPr>
          <w:b/>
        </w:rPr>
      </w:pPr>
    </w:p>
    <w:p w:rsidR="00BC1057" w:rsidRDefault="00BC1057" w:rsidP="00BC1057">
      <w:pPr>
        <w:tabs>
          <w:tab w:val="center" w:pos="4150"/>
        </w:tabs>
      </w:pPr>
      <w:r>
        <w:t>25</w:t>
      </w:r>
      <w:r>
        <w:t>/04/2016</w:t>
      </w:r>
    </w:p>
    <w:p w:rsidR="00BC1057" w:rsidRDefault="00BC1057" w:rsidP="00BC1057">
      <w:pPr>
        <w:rPr>
          <w:b/>
        </w:rPr>
      </w:pPr>
    </w:p>
    <w:p w:rsidR="00BC1057" w:rsidRDefault="00BC1057" w:rsidP="00BC1057">
      <w:pPr>
        <w:rPr>
          <w:b/>
        </w:rPr>
      </w:pPr>
    </w:p>
    <w:p w:rsidR="00BC1057" w:rsidRPr="00375632" w:rsidRDefault="00BC1057" w:rsidP="00BC1057">
      <w:pPr>
        <w:rPr>
          <w:b/>
        </w:rPr>
      </w:pPr>
      <w:r w:rsidRPr="00375632">
        <w:rPr>
          <w:b/>
        </w:rPr>
        <w:t>Additional Comments:</w:t>
      </w:r>
    </w:p>
    <w:p w:rsidR="00BC1057" w:rsidRDefault="00BC1057" w:rsidP="00BC1057">
      <w:r>
        <w:t>Lowering priority of UI.</w:t>
      </w:r>
    </w:p>
    <w:p w:rsidR="00BC1057" w:rsidRPr="001C32EF" w:rsidRDefault="00BC1057" w:rsidP="00BC1057">
      <w:r>
        <w:t>All members busy with other courses, slower progress expected</w:t>
      </w:r>
      <w:bookmarkStart w:id="0" w:name="_GoBack"/>
      <w:bookmarkEnd w:id="0"/>
    </w:p>
    <w:p w:rsidR="00BC1057" w:rsidRDefault="00BC1057" w:rsidP="00BC1057"/>
    <w:p w:rsidR="00BC1057" w:rsidRDefault="00BC1057" w:rsidP="00BC1057"/>
    <w:p w:rsidR="00B06FE9" w:rsidRDefault="00B06FE9"/>
    <w:sectPr w:rsidR="00B06FE9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57"/>
    <w:rsid w:val="00B06FE9"/>
    <w:rsid w:val="00B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31649-CF4C-406E-8981-97758AE6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05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C105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BD4008D3</Template>
  <TotalTime>0</TotalTime>
  <Pages>2</Pages>
  <Words>92</Words>
  <Characters>530</Characters>
  <Application>Microsoft Office Word</Application>
  <DocSecurity>0</DocSecurity>
  <Lines>4</Lines>
  <Paragraphs>1</Paragraphs>
  <ScaleCrop>false</ScaleCrop>
  <Company>University of Sussex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1</cp:revision>
  <dcterms:created xsi:type="dcterms:W3CDTF">2016-05-06T12:16:00Z</dcterms:created>
  <dcterms:modified xsi:type="dcterms:W3CDTF">2016-05-06T12:22:00Z</dcterms:modified>
</cp:coreProperties>
</file>