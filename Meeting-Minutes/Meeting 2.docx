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0C3" w:rsidRDefault="006510C3" w:rsidP="006510C3">
      <w:pPr>
        <w:pStyle w:val="Title"/>
      </w:pPr>
      <w:r>
        <w:t>Meeting Minutes: Group 12</w:t>
      </w:r>
    </w:p>
    <w:p w:rsidR="006510C3" w:rsidRPr="00375632" w:rsidRDefault="006510C3" w:rsidP="006510C3">
      <w:pPr>
        <w:rPr>
          <w:b/>
        </w:rPr>
      </w:pPr>
      <w:r w:rsidRPr="00375632">
        <w:rPr>
          <w:b/>
        </w:rPr>
        <w:t xml:space="preserve">Meeting Type: </w:t>
      </w:r>
    </w:p>
    <w:p w:rsidR="006510C3" w:rsidRDefault="006510C3" w:rsidP="006510C3"/>
    <w:p w:rsidR="006510C3" w:rsidRPr="001C32EF" w:rsidRDefault="006510C3" w:rsidP="006510C3">
      <w:pPr>
        <w:rPr>
          <w:i/>
        </w:rPr>
      </w:pPr>
      <w:proofErr w:type="spellStart"/>
      <w:r>
        <w:rPr>
          <w:i/>
        </w:rPr>
        <w:t>E.g</w:t>
      </w:r>
      <w:proofErr w:type="spellEnd"/>
      <w:r>
        <w:rPr>
          <w:i/>
        </w:rPr>
        <w:t>: Weekly Seminar Meeting</w:t>
      </w:r>
    </w:p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>Meeting Date:</w:t>
      </w:r>
      <w:r>
        <w:rPr>
          <w:b/>
        </w:rPr>
        <w:t xml:space="preserve"> 29/02</w:t>
      </w:r>
      <w:r>
        <w:rPr>
          <w:b/>
        </w:rPr>
        <w:t>/2016</w:t>
      </w:r>
    </w:p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>Meeting Start Time:</w:t>
      </w:r>
      <w:r>
        <w:rPr>
          <w:b/>
        </w:rPr>
        <w:t xml:space="preserve"> 11:00am</w:t>
      </w:r>
    </w:p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>Meeting End Time:</w:t>
      </w:r>
      <w:r>
        <w:rPr>
          <w:b/>
        </w:rPr>
        <w:t xml:space="preserve"> </w:t>
      </w:r>
      <w:r>
        <w:rPr>
          <w:b/>
        </w:rPr>
        <w:t>01</w:t>
      </w:r>
      <w:r>
        <w:rPr>
          <w:b/>
        </w:rPr>
        <w:t>:00</w:t>
      </w:r>
      <w:r>
        <w:rPr>
          <w:b/>
        </w:rPr>
        <w:t>pm</w:t>
      </w:r>
    </w:p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 xml:space="preserve">Attendance: </w:t>
      </w:r>
    </w:p>
    <w:p w:rsidR="006510C3" w:rsidRDefault="006510C3" w:rsidP="006510C3"/>
    <w:p w:rsidR="006510C3" w:rsidRDefault="006510C3" w:rsidP="006510C3">
      <w:pPr>
        <w:rPr>
          <w:i/>
        </w:rPr>
      </w:pPr>
      <w:r>
        <w:rPr>
          <w:i/>
        </w:rPr>
        <w:t>George Y</w:t>
      </w:r>
    </w:p>
    <w:p w:rsidR="006510C3" w:rsidRDefault="006510C3" w:rsidP="006510C3">
      <w:pPr>
        <w:rPr>
          <w:i/>
        </w:rPr>
      </w:pPr>
      <w:proofErr w:type="spellStart"/>
      <w:r>
        <w:rPr>
          <w:i/>
        </w:rPr>
        <w:t>Hao</w:t>
      </w:r>
      <w:proofErr w:type="spellEnd"/>
    </w:p>
    <w:p w:rsidR="006510C3" w:rsidRDefault="006510C3" w:rsidP="006510C3">
      <w:pPr>
        <w:rPr>
          <w:i/>
        </w:rPr>
      </w:pPr>
      <w:r>
        <w:rPr>
          <w:i/>
        </w:rPr>
        <w:t>Hayden</w:t>
      </w:r>
    </w:p>
    <w:p w:rsidR="006510C3" w:rsidRPr="005B2CBF" w:rsidRDefault="006510C3" w:rsidP="006510C3">
      <w:pPr>
        <w:rPr>
          <w:i/>
        </w:rPr>
      </w:pPr>
      <w:r>
        <w:rPr>
          <w:i/>
        </w:rPr>
        <w:t>Nick</w:t>
      </w:r>
    </w:p>
    <w:p w:rsidR="006510C3" w:rsidRDefault="006510C3" w:rsidP="006510C3"/>
    <w:p w:rsidR="006510C3" w:rsidRDefault="006510C3" w:rsidP="006510C3">
      <w:r>
        <w:t>All present members worked together on requirements document.</w:t>
      </w:r>
    </w:p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>Absence:</w:t>
      </w:r>
    </w:p>
    <w:p w:rsidR="006510C3" w:rsidRDefault="006510C3" w:rsidP="006510C3">
      <w:r>
        <w:t>George T - Flu</w:t>
      </w:r>
    </w:p>
    <w:p w:rsidR="006510C3" w:rsidRDefault="006510C3" w:rsidP="006510C3"/>
    <w:p w:rsidR="006510C3" w:rsidRDefault="006510C3" w:rsidP="006510C3"/>
    <w:p w:rsidR="006510C3" w:rsidRDefault="006510C3" w:rsidP="006510C3"/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>Progress:</w:t>
      </w:r>
    </w:p>
    <w:p w:rsidR="006510C3" w:rsidRDefault="006510C3" w:rsidP="006510C3"/>
    <w:p w:rsidR="006510C3" w:rsidRDefault="006510C3" w:rsidP="006510C3">
      <w:pPr>
        <w:rPr>
          <w:i/>
        </w:rPr>
      </w:pPr>
      <w:r>
        <w:rPr>
          <w:i/>
        </w:rPr>
        <w:t>Use this section to list progress of the project since the last meeting</w:t>
      </w:r>
    </w:p>
    <w:p w:rsidR="006510C3" w:rsidRPr="001C32EF" w:rsidRDefault="006510C3" w:rsidP="006510C3">
      <w:pPr>
        <w:rPr>
          <w:i/>
        </w:rPr>
      </w:pPr>
      <w:r>
        <w:rPr>
          <w:i/>
        </w:rPr>
        <w:t xml:space="preserve">I.e. </w:t>
      </w:r>
      <w:proofErr w:type="gramStart"/>
      <w:r>
        <w:rPr>
          <w:i/>
        </w:rPr>
        <w:t>What’s</w:t>
      </w:r>
      <w:proofErr w:type="gramEnd"/>
      <w:r>
        <w:rPr>
          <w:i/>
        </w:rPr>
        <w:t xml:space="preserve"> been done this week and by whom, what’s not been done</w:t>
      </w:r>
    </w:p>
    <w:p w:rsidR="006510C3" w:rsidRDefault="006510C3" w:rsidP="006510C3"/>
    <w:p w:rsidR="006510C3" w:rsidRDefault="006510C3" w:rsidP="006510C3">
      <w:r>
        <w:t xml:space="preserve">Established </w:t>
      </w:r>
      <w:proofErr w:type="spellStart"/>
      <w:r>
        <w:t>Github</w:t>
      </w:r>
      <w:proofErr w:type="spellEnd"/>
      <w:r>
        <w:t xml:space="preserve"> repository</w:t>
      </w:r>
    </w:p>
    <w:p w:rsidR="006510C3" w:rsidRDefault="006510C3" w:rsidP="006510C3"/>
    <w:p w:rsidR="006510C3" w:rsidRDefault="006510C3" w:rsidP="006510C3">
      <w:r>
        <w:t>Established form of communication</w:t>
      </w:r>
    </w:p>
    <w:p w:rsidR="006510C3" w:rsidRDefault="006510C3" w:rsidP="006510C3"/>
    <w:p w:rsidR="006510C3" w:rsidRDefault="006510C3" w:rsidP="006510C3">
      <w:r>
        <w:br w:type="page"/>
      </w:r>
    </w:p>
    <w:p w:rsidR="006510C3" w:rsidRPr="00375632" w:rsidRDefault="006510C3" w:rsidP="006510C3">
      <w:pPr>
        <w:rPr>
          <w:b/>
        </w:rPr>
      </w:pPr>
      <w:r w:rsidRPr="00375632">
        <w:rPr>
          <w:b/>
        </w:rPr>
        <w:lastRenderedPageBreak/>
        <w:t>Actions:</w:t>
      </w:r>
    </w:p>
    <w:p w:rsidR="006510C3" w:rsidRDefault="006510C3" w:rsidP="006510C3"/>
    <w:p w:rsidR="006510C3" w:rsidRPr="001C32EF" w:rsidRDefault="006510C3" w:rsidP="006510C3">
      <w:pPr>
        <w:rPr>
          <w:i/>
        </w:rPr>
      </w:pPr>
      <w:r>
        <w:rPr>
          <w:i/>
        </w:rPr>
        <w:t>List of tasks that are to be carried out before the next meeting and who is assigned to the task</w:t>
      </w:r>
    </w:p>
    <w:p w:rsidR="006510C3" w:rsidRDefault="006510C3" w:rsidP="006510C3"/>
    <w:p w:rsidR="006510C3" w:rsidRDefault="006510C3" w:rsidP="006510C3">
      <w:r>
        <w:t>Started requirements document</w:t>
      </w:r>
    </w:p>
    <w:p w:rsidR="006510C3" w:rsidRDefault="006510C3" w:rsidP="006510C3"/>
    <w:p w:rsidR="006510C3" w:rsidRDefault="006510C3" w:rsidP="006510C3"/>
    <w:p w:rsidR="006510C3" w:rsidRDefault="006510C3" w:rsidP="006510C3"/>
    <w:p w:rsidR="006510C3" w:rsidRDefault="006510C3" w:rsidP="006510C3"/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>Next Meeting:</w:t>
      </w:r>
    </w:p>
    <w:p w:rsidR="006510C3" w:rsidRDefault="006510C3" w:rsidP="006510C3">
      <w:r>
        <w:t>7/03/16</w:t>
      </w:r>
      <w:bookmarkStart w:id="0" w:name="_GoBack"/>
      <w:bookmarkEnd w:id="0"/>
    </w:p>
    <w:p w:rsidR="006510C3" w:rsidRDefault="006510C3" w:rsidP="006510C3"/>
    <w:p w:rsidR="006510C3" w:rsidRPr="00375632" w:rsidRDefault="006510C3" w:rsidP="006510C3">
      <w:pPr>
        <w:rPr>
          <w:b/>
        </w:rPr>
      </w:pPr>
      <w:r w:rsidRPr="00375632">
        <w:rPr>
          <w:b/>
        </w:rPr>
        <w:t>Additional Comments:</w:t>
      </w:r>
    </w:p>
    <w:p w:rsidR="006510C3" w:rsidRDefault="006510C3" w:rsidP="006510C3"/>
    <w:p w:rsidR="006510C3" w:rsidRPr="00375632" w:rsidRDefault="006510C3" w:rsidP="006510C3">
      <w:pPr>
        <w:rPr>
          <w:i/>
        </w:rPr>
      </w:pPr>
      <w:r>
        <w:rPr>
          <w:i/>
        </w:rPr>
        <w:t xml:space="preserve">Any important observations that need to be noted. </w:t>
      </w:r>
    </w:p>
    <w:p w:rsidR="006510C3" w:rsidRDefault="006510C3" w:rsidP="006510C3"/>
    <w:p w:rsidR="006510C3" w:rsidRPr="00375632" w:rsidRDefault="006510C3" w:rsidP="006510C3">
      <w:pPr>
        <w:rPr>
          <w:i/>
        </w:rPr>
      </w:pPr>
    </w:p>
    <w:p w:rsidR="006510C3" w:rsidRPr="001C32EF" w:rsidRDefault="006510C3" w:rsidP="006510C3"/>
    <w:p w:rsidR="00777454" w:rsidRDefault="00777454"/>
    <w:sectPr w:rsidR="00777454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C3"/>
    <w:rsid w:val="006510C3"/>
    <w:rsid w:val="0077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00CA0-A758-4DEA-AB7A-1692A798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0C3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0C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0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8179FFF3</Template>
  <TotalTime>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Thomas</dc:creator>
  <cp:keywords/>
  <dc:description/>
  <cp:lastModifiedBy>George Thomas</cp:lastModifiedBy>
  <cp:revision>1</cp:revision>
  <dcterms:created xsi:type="dcterms:W3CDTF">2016-03-14T11:59:00Z</dcterms:created>
  <dcterms:modified xsi:type="dcterms:W3CDTF">2016-03-14T12:02:00Z</dcterms:modified>
</cp:coreProperties>
</file>