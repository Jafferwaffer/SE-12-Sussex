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F4" w:rsidRDefault="000939F4" w:rsidP="000939F4">
      <w:pPr>
        <w:pStyle w:val="Title"/>
      </w:pPr>
      <w:r>
        <w:t>Meeting Minutes: Group 12</w:t>
      </w:r>
    </w:p>
    <w:p w:rsidR="000939F4" w:rsidRPr="00375632" w:rsidRDefault="000939F4" w:rsidP="000939F4">
      <w:pPr>
        <w:rPr>
          <w:b/>
        </w:rPr>
      </w:pPr>
      <w:r w:rsidRPr="00375632">
        <w:rPr>
          <w:b/>
        </w:rPr>
        <w:t xml:space="preserve">Meeting Type: </w:t>
      </w:r>
    </w:p>
    <w:p w:rsidR="000939F4" w:rsidRDefault="000939F4" w:rsidP="000939F4"/>
    <w:p w:rsidR="000939F4" w:rsidRDefault="000939F4" w:rsidP="000939F4">
      <w:pPr>
        <w:rPr>
          <w:iCs/>
        </w:rPr>
      </w:pPr>
      <w:r>
        <w:rPr>
          <w:iCs/>
        </w:rPr>
        <w:t>Group discussion</w:t>
      </w:r>
    </w:p>
    <w:p w:rsidR="000939F4" w:rsidRPr="00E573A1" w:rsidRDefault="000939F4" w:rsidP="000939F4">
      <w:pPr>
        <w:rPr>
          <w:iCs/>
        </w:rPr>
      </w:pPr>
    </w:p>
    <w:p w:rsidR="000939F4" w:rsidRPr="000939F4" w:rsidRDefault="000939F4" w:rsidP="000939F4">
      <w:pPr>
        <w:rPr>
          <w:b/>
        </w:rPr>
      </w:pPr>
      <w:r w:rsidRPr="00375632">
        <w:rPr>
          <w:b/>
        </w:rPr>
        <w:t>Meeting Date:</w:t>
      </w:r>
      <w:r>
        <w:rPr>
          <w:b/>
        </w:rPr>
        <w:t xml:space="preserve"> </w:t>
      </w:r>
      <w:r>
        <w:rPr>
          <w:b/>
        </w:rPr>
        <w:t>11</w:t>
      </w:r>
      <w:r>
        <w:rPr>
          <w:b/>
        </w:rPr>
        <w:t>/04/2016</w:t>
      </w:r>
    </w:p>
    <w:p w:rsidR="000939F4" w:rsidRPr="000939F4" w:rsidRDefault="000939F4" w:rsidP="000939F4">
      <w:pPr>
        <w:rPr>
          <w:b/>
        </w:rPr>
      </w:pPr>
      <w:r w:rsidRPr="00375632">
        <w:rPr>
          <w:b/>
        </w:rPr>
        <w:t>Meeting Start Time:</w:t>
      </w:r>
      <w:r>
        <w:rPr>
          <w:b/>
        </w:rPr>
        <w:t xml:space="preserve"> 11:00am</w:t>
      </w:r>
    </w:p>
    <w:p w:rsidR="000939F4" w:rsidRPr="00375632" w:rsidRDefault="000939F4" w:rsidP="000939F4">
      <w:pPr>
        <w:rPr>
          <w:b/>
        </w:rPr>
      </w:pPr>
      <w:r w:rsidRPr="00375632">
        <w:rPr>
          <w:b/>
        </w:rPr>
        <w:t>Meeting End Time:</w:t>
      </w:r>
      <w:r>
        <w:rPr>
          <w:b/>
        </w:rPr>
        <w:t xml:space="preserve"> 12:00</w:t>
      </w:r>
    </w:p>
    <w:p w:rsidR="000939F4" w:rsidRDefault="000939F4" w:rsidP="000939F4"/>
    <w:p w:rsidR="000939F4" w:rsidRPr="000939F4" w:rsidRDefault="000939F4" w:rsidP="000939F4">
      <w:pPr>
        <w:rPr>
          <w:b/>
        </w:rPr>
      </w:pPr>
      <w:r w:rsidRPr="00375632">
        <w:rPr>
          <w:b/>
        </w:rPr>
        <w:t xml:space="preserve">Attendance: </w:t>
      </w:r>
    </w:p>
    <w:p w:rsidR="000939F4" w:rsidRDefault="000939F4" w:rsidP="000939F4">
      <w:pPr>
        <w:rPr>
          <w:i/>
        </w:rPr>
      </w:pPr>
      <w:r>
        <w:rPr>
          <w:i/>
        </w:rPr>
        <w:t>George Y</w:t>
      </w:r>
    </w:p>
    <w:p w:rsidR="000939F4" w:rsidRPr="00D64F25" w:rsidRDefault="000939F4" w:rsidP="000939F4">
      <w:pPr>
        <w:rPr>
          <w:i/>
          <w:lang w:val="de-DE"/>
        </w:rPr>
      </w:pPr>
      <w:r w:rsidRPr="00D64F25">
        <w:rPr>
          <w:i/>
          <w:lang w:val="de-DE"/>
        </w:rPr>
        <w:t>George T</w:t>
      </w:r>
    </w:p>
    <w:p w:rsidR="000939F4" w:rsidRPr="00D64F25" w:rsidRDefault="000939F4" w:rsidP="000939F4">
      <w:pPr>
        <w:rPr>
          <w:i/>
          <w:lang w:val="de-DE"/>
        </w:rPr>
      </w:pPr>
      <w:r w:rsidRPr="00D64F25">
        <w:rPr>
          <w:i/>
          <w:lang w:val="de-DE"/>
        </w:rPr>
        <w:t>Hayden</w:t>
      </w:r>
    </w:p>
    <w:p w:rsidR="000939F4" w:rsidRPr="00D64F25" w:rsidRDefault="000939F4" w:rsidP="000939F4">
      <w:pPr>
        <w:rPr>
          <w:i/>
          <w:lang w:val="de-DE"/>
        </w:rPr>
      </w:pPr>
      <w:r w:rsidRPr="00D64F25">
        <w:rPr>
          <w:i/>
          <w:lang w:val="de-DE"/>
        </w:rPr>
        <w:t>Nick</w:t>
      </w:r>
    </w:p>
    <w:p w:rsidR="000939F4" w:rsidRPr="00D64F25" w:rsidRDefault="000939F4" w:rsidP="000939F4">
      <w:pPr>
        <w:rPr>
          <w:lang w:val="de-DE"/>
        </w:rPr>
      </w:pPr>
    </w:p>
    <w:p w:rsidR="000939F4" w:rsidRPr="00D64F25" w:rsidRDefault="000939F4" w:rsidP="000939F4">
      <w:pPr>
        <w:rPr>
          <w:b/>
          <w:lang w:val="de-DE"/>
        </w:rPr>
      </w:pPr>
      <w:r w:rsidRPr="00D64F25">
        <w:rPr>
          <w:b/>
          <w:lang w:val="de-DE"/>
        </w:rPr>
        <w:t>Absence:</w:t>
      </w:r>
    </w:p>
    <w:p w:rsidR="000939F4" w:rsidRDefault="000939F4" w:rsidP="000939F4">
      <w:r>
        <w:t>Hao – No reason given</w:t>
      </w:r>
    </w:p>
    <w:p w:rsidR="000939F4" w:rsidRDefault="000939F4" w:rsidP="000939F4"/>
    <w:p w:rsidR="000939F4" w:rsidRDefault="000939F4" w:rsidP="000939F4"/>
    <w:p w:rsidR="000939F4" w:rsidRPr="000939F4" w:rsidRDefault="000939F4" w:rsidP="000939F4">
      <w:pPr>
        <w:rPr>
          <w:b/>
        </w:rPr>
      </w:pPr>
      <w:r w:rsidRPr="00375632">
        <w:rPr>
          <w:b/>
        </w:rPr>
        <w:t>Progress:</w:t>
      </w:r>
    </w:p>
    <w:p w:rsidR="000939F4" w:rsidRDefault="000939F4" w:rsidP="000939F4">
      <w:r>
        <w:t>Initial phase of coding complete</w:t>
      </w:r>
      <w:r>
        <w:br/>
        <w:t>Ant brain nearing completion</w:t>
      </w:r>
      <w:r>
        <w:br/>
        <w:t>UI nearing completion</w:t>
      </w:r>
    </w:p>
    <w:p w:rsidR="000939F4" w:rsidRDefault="000939F4" w:rsidP="000939F4"/>
    <w:p w:rsidR="000939F4" w:rsidRPr="00375632" w:rsidRDefault="000939F4" w:rsidP="000939F4">
      <w:pPr>
        <w:rPr>
          <w:b/>
        </w:rPr>
      </w:pPr>
      <w:r w:rsidRPr="00375632">
        <w:rPr>
          <w:b/>
        </w:rPr>
        <w:t>Actions:</w:t>
      </w:r>
    </w:p>
    <w:p w:rsidR="000939F4" w:rsidRPr="00E573A1" w:rsidRDefault="000939F4" w:rsidP="000939F4">
      <w:pPr>
        <w:rPr>
          <w:iCs/>
        </w:rPr>
      </w:pPr>
    </w:p>
    <w:p w:rsidR="000939F4" w:rsidRDefault="000939F4" w:rsidP="000939F4">
      <w:r>
        <w:t>George Y – Continue work on Ant brain</w:t>
      </w:r>
      <w:r>
        <w:br/>
        <w:t xml:space="preserve">George T &amp; Hayden – </w:t>
      </w:r>
      <w:r>
        <w:t>Finish first stage of testing, work on next stage of code.</w:t>
      </w:r>
    </w:p>
    <w:p w:rsidR="000939F4" w:rsidRDefault="000939F4" w:rsidP="000939F4">
      <w:r>
        <w:t>Nick</w:t>
      </w:r>
      <w:r>
        <w:t xml:space="preserve"> </w:t>
      </w:r>
      <w:r>
        <w:t>– Continue work on user interface</w:t>
      </w:r>
    </w:p>
    <w:p w:rsidR="000939F4" w:rsidRDefault="000939F4" w:rsidP="000939F4"/>
    <w:p w:rsidR="000939F4" w:rsidRDefault="000939F4" w:rsidP="000939F4"/>
    <w:p w:rsidR="000939F4" w:rsidRDefault="000939F4" w:rsidP="000939F4">
      <w:pPr>
        <w:rPr>
          <w:b/>
        </w:rPr>
      </w:pPr>
      <w:r w:rsidRPr="00375632">
        <w:rPr>
          <w:b/>
        </w:rPr>
        <w:lastRenderedPageBreak/>
        <w:t>Next Meeting:</w:t>
      </w:r>
    </w:p>
    <w:p w:rsidR="000939F4" w:rsidRPr="00375632" w:rsidRDefault="000939F4" w:rsidP="000939F4">
      <w:pPr>
        <w:rPr>
          <w:b/>
        </w:rPr>
      </w:pPr>
    </w:p>
    <w:p w:rsidR="000939F4" w:rsidRDefault="000939F4" w:rsidP="000939F4">
      <w:pPr>
        <w:tabs>
          <w:tab w:val="center" w:pos="4150"/>
        </w:tabs>
      </w:pPr>
      <w:r>
        <w:t>1</w:t>
      </w:r>
      <w:r>
        <w:t>8</w:t>
      </w:r>
      <w:r>
        <w:t>/04/2016</w:t>
      </w:r>
    </w:p>
    <w:p w:rsidR="000939F4" w:rsidRDefault="000939F4" w:rsidP="000939F4">
      <w:pPr>
        <w:rPr>
          <w:b/>
        </w:rPr>
      </w:pPr>
      <w:bookmarkStart w:id="0" w:name="_GoBack"/>
      <w:bookmarkEnd w:id="0"/>
    </w:p>
    <w:p w:rsidR="000939F4" w:rsidRDefault="000939F4" w:rsidP="000939F4">
      <w:pPr>
        <w:rPr>
          <w:b/>
        </w:rPr>
      </w:pPr>
    </w:p>
    <w:p w:rsidR="000939F4" w:rsidRPr="00375632" w:rsidRDefault="000939F4" w:rsidP="000939F4">
      <w:pPr>
        <w:rPr>
          <w:b/>
        </w:rPr>
      </w:pPr>
      <w:r w:rsidRPr="00375632">
        <w:rPr>
          <w:b/>
        </w:rPr>
        <w:t>Additional Comments:</w:t>
      </w:r>
    </w:p>
    <w:p w:rsidR="000939F4" w:rsidRPr="001C32EF" w:rsidRDefault="000939F4" w:rsidP="000939F4">
      <w:r>
        <w:t>Member consistently not present, no work when present</w:t>
      </w:r>
    </w:p>
    <w:p w:rsidR="000939F4" w:rsidRDefault="000939F4" w:rsidP="000939F4"/>
    <w:p w:rsidR="00B06FE9" w:rsidRDefault="00B06FE9"/>
    <w:sectPr w:rsidR="00B06FE9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F4"/>
    <w:rsid w:val="000939F4"/>
    <w:rsid w:val="00B06FE9"/>
    <w:rsid w:val="00B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4B67F-0664-4893-8CC0-62AED11A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9F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939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BD4008D3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>University of Sussex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2</cp:revision>
  <dcterms:created xsi:type="dcterms:W3CDTF">2016-05-06T12:10:00Z</dcterms:created>
  <dcterms:modified xsi:type="dcterms:W3CDTF">2016-05-06T12:16:00Z</dcterms:modified>
</cp:coreProperties>
</file>