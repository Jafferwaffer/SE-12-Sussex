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62" w:rsidRDefault="008A1F62" w:rsidP="008A1F62">
      <w:pPr>
        <w:pStyle w:val="Title"/>
      </w:pPr>
      <w:r>
        <w:t>Meeting Minutes: Group 12</w:t>
      </w:r>
    </w:p>
    <w:p w:rsidR="008A1F62" w:rsidRPr="008A1F62" w:rsidRDefault="008A1F62" w:rsidP="008A1F62">
      <w:pPr>
        <w:rPr>
          <w:b/>
        </w:rPr>
      </w:pPr>
      <w:r w:rsidRPr="00375632">
        <w:rPr>
          <w:b/>
        </w:rPr>
        <w:t xml:space="preserve">Meeting Type: </w:t>
      </w:r>
    </w:p>
    <w:p w:rsidR="008A1F62" w:rsidRPr="00E573A1" w:rsidRDefault="008A1F62" w:rsidP="008A1F62">
      <w:pPr>
        <w:rPr>
          <w:iCs/>
        </w:rPr>
      </w:pPr>
      <w:r>
        <w:rPr>
          <w:iCs/>
        </w:rPr>
        <w:t>Group discussion</w:t>
      </w:r>
    </w:p>
    <w:p w:rsidR="008A1F62" w:rsidRPr="000939F4" w:rsidRDefault="008A1F62" w:rsidP="008A1F62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18/04/2016</w:t>
      </w:r>
    </w:p>
    <w:p w:rsidR="008A1F62" w:rsidRPr="000939F4" w:rsidRDefault="008A1F62" w:rsidP="008A1F62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11:00am</w:t>
      </w:r>
    </w:p>
    <w:p w:rsidR="008A1F62" w:rsidRPr="00375632" w:rsidRDefault="008A1F62" w:rsidP="008A1F62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12:00</w:t>
      </w:r>
    </w:p>
    <w:p w:rsidR="008A1F62" w:rsidRDefault="008A1F62" w:rsidP="008A1F62"/>
    <w:p w:rsidR="008A1F62" w:rsidRPr="000939F4" w:rsidRDefault="008A1F62" w:rsidP="008A1F62">
      <w:pPr>
        <w:rPr>
          <w:b/>
        </w:rPr>
      </w:pPr>
      <w:r w:rsidRPr="00375632">
        <w:rPr>
          <w:b/>
        </w:rPr>
        <w:t xml:space="preserve">Attendance: </w:t>
      </w:r>
    </w:p>
    <w:p w:rsidR="008A1F62" w:rsidRDefault="008A1F62" w:rsidP="008A1F62">
      <w:pPr>
        <w:rPr>
          <w:i/>
        </w:rPr>
      </w:pPr>
      <w:r>
        <w:rPr>
          <w:i/>
        </w:rPr>
        <w:t>George Y</w:t>
      </w:r>
    </w:p>
    <w:p w:rsidR="008A1F62" w:rsidRPr="00D64F25" w:rsidRDefault="008A1F62" w:rsidP="008A1F62">
      <w:pPr>
        <w:rPr>
          <w:i/>
          <w:lang w:val="de-DE"/>
        </w:rPr>
      </w:pPr>
      <w:r w:rsidRPr="00D64F25">
        <w:rPr>
          <w:i/>
          <w:lang w:val="de-DE"/>
        </w:rPr>
        <w:t>George T</w:t>
      </w:r>
    </w:p>
    <w:p w:rsidR="008A1F62" w:rsidRPr="00D64F25" w:rsidRDefault="008A1F62" w:rsidP="008A1F62">
      <w:pPr>
        <w:rPr>
          <w:i/>
          <w:lang w:val="de-DE"/>
        </w:rPr>
      </w:pPr>
      <w:r w:rsidRPr="00D64F25">
        <w:rPr>
          <w:i/>
          <w:lang w:val="de-DE"/>
        </w:rPr>
        <w:t>Hayden</w:t>
      </w:r>
    </w:p>
    <w:p w:rsidR="008A1F62" w:rsidRPr="00D64F25" w:rsidRDefault="008A1F62" w:rsidP="008A1F62">
      <w:pPr>
        <w:rPr>
          <w:i/>
          <w:lang w:val="de-DE"/>
        </w:rPr>
      </w:pPr>
      <w:r w:rsidRPr="00D64F25">
        <w:rPr>
          <w:i/>
          <w:lang w:val="de-DE"/>
        </w:rPr>
        <w:t>Nick</w:t>
      </w:r>
    </w:p>
    <w:p w:rsidR="008A1F62" w:rsidRPr="00D64F25" w:rsidRDefault="008A1F62" w:rsidP="008A1F62">
      <w:pPr>
        <w:rPr>
          <w:lang w:val="de-DE"/>
        </w:rPr>
      </w:pPr>
    </w:p>
    <w:p w:rsidR="008A1F62" w:rsidRPr="00D64F25" w:rsidRDefault="008A1F62" w:rsidP="008A1F62">
      <w:pPr>
        <w:rPr>
          <w:b/>
          <w:lang w:val="de-DE"/>
        </w:rPr>
      </w:pPr>
      <w:r w:rsidRPr="00D64F25">
        <w:rPr>
          <w:b/>
          <w:lang w:val="de-DE"/>
        </w:rPr>
        <w:t>Absence:</w:t>
      </w:r>
    </w:p>
    <w:p w:rsidR="008A1F62" w:rsidRDefault="008A1F62" w:rsidP="008A1F62">
      <w:r>
        <w:t>Hao – No reason given</w:t>
      </w:r>
    </w:p>
    <w:p w:rsidR="008A1F62" w:rsidRDefault="008A1F62" w:rsidP="008A1F62"/>
    <w:p w:rsidR="008A1F62" w:rsidRDefault="008A1F62" w:rsidP="008A1F62"/>
    <w:p w:rsidR="008A1F62" w:rsidRDefault="008A1F62" w:rsidP="008A1F62">
      <w:pPr>
        <w:rPr>
          <w:b/>
        </w:rPr>
      </w:pPr>
      <w:r w:rsidRPr="00375632">
        <w:rPr>
          <w:b/>
        </w:rPr>
        <w:t>Progress:</w:t>
      </w:r>
    </w:p>
    <w:p w:rsidR="008A1F62" w:rsidRPr="008A1F62" w:rsidRDefault="008A1F62" w:rsidP="008A1F62">
      <w:pPr>
        <w:rPr>
          <w:b/>
        </w:rPr>
      </w:pPr>
      <w:r>
        <w:rPr>
          <w:bCs/>
        </w:rPr>
        <w:t>Running version of game</w:t>
      </w:r>
      <w:r>
        <w:br/>
        <w:t>Running version of ant brain</w:t>
      </w:r>
      <w:r>
        <w:br/>
        <w:t>UI nearing completion</w:t>
      </w:r>
    </w:p>
    <w:p w:rsidR="008A1F62" w:rsidRDefault="008A1F62" w:rsidP="008A1F62"/>
    <w:p w:rsidR="008A1F62" w:rsidRPr="00375632" w:rsidRDefault="008A1F62" w:rsidP="008A1F62">
      <w:pPr>
        <w:rPr>
          <w:b/>
        </w:rPr>
      </w:pPr>
      <w:r w:rsidRPr="00375632">
        <w:rPr>
          <w:b/>
        </w:rPr>
        <w:t>Actions:</w:t>
      </w:r>
    </w:p>
    <w:p w:rsidR="008A1F62" w:rsidRPr="00E573A1" w:rsidRDefault="008A1F62" w:rsidP="008A1F62">
      <w:pPr>
        <w:rPr>
          <w:iCs/>
        </w:rPr>
      </w:pPr>
    </w:p>
    <w:p w:rsidR="008A1F62" w:rsidRDefault="008A1F62" w:rsidP="008A1F62">
      <w:r>
        <w:t>George Y – Further work on ant brain</w:t>
      </w:r>
      <w:r>
        <w:t>, documentation of brain</w:t>
      </w:r>
      <w:r>
        <w:br/>
        <w:t xml:space="preserve">George T </w:t>
      </w:r>
      <w:r>
        <w:t>– Documentation of code</w:t>
      </w:r>
      <w:r>
        <w:br/>
        <w:t>Hayden – Unit testing, System testing</w:t>
      </w:r>
    </w:p>
    <w:p w:rsidR="008A1F62" w:rsidRDefault="008A1F62" w:rsidP="008A1F62">
      <w:r>
        <w:t>Nick –</w:t>
      </w:r>
      <w:r>
        <w:t>Documentation</w:t>
      </w:r>
    </w:p>
    <w:p w:rsidR="008A1F62" w:rsidRDefault="008A1F62" w:rsidP="008A1F62"/>
    <w:p w:rsidR="008A1F62" w:rsidRDefault="008A1F62" w:rsidP="008A1F62"/>
    <w:p w:rsidR="008A1F62" w:rsidRDefault="008A1F62" w:rsidP="008A1F62"/>
    <w:p w:rsidR="008A1F62" w:rsidRDefault="008A1F62" w:rsidP="008A1F62"/>
    <w:p w:rsidR="008A1F62" w:rsidRDefault="008A1F62" w:rsidP="008A1F62">
      <w:pPr>
        <w:rPr>
          <w:b/>
        </w:rPr>
      </w:pPr>
      <w:r w:rsidRPr="00375632">
        <w:rPr>
          <w:b/>
        </w:rPr>
        <w:t>Next Meeting:</w:t>
      </w:r>
    </w:p>
    <w:p w:rsidR="008A1F62" w:rsidRPr="00375632" w:rsidRDefault="008A1F62" w:rsidP="008A1F62">
      <w:pPr>
        <w:rPr>
          <w:b/>
        </w:rPr>
      </w:pPr>
    </w:p>
    <w:p w:rsidR="008A1F62" w:rsidRPr="008A1F62" w:rsidRDefault="008A1F62" w:rsidP="008A1F62">
      <w:pPr>
        <w:tabs>
          <w:tab w:val="center" w:pos="4150"/>
        </w:tabs>
      </w:pPr>
      <w:r>
        <w:t>04/05</w:t>
      </w:r>
      <w:r>
        <w:t>/2016</w:t>
      </w:r>
    </w:p>
    <w:p w:rsidR="008A1F62" w:rsidRDefault="008A1F62" w:rsidP="008A1F62">
      <w:pPr>
        <w:rPr>
          <w:b/>
        </w:rPr>
      </w:pPr>
    </w:p>
    <w:p w:rsidR="008A1F62" w:rsidRPr="00375632" w:rsidRDefault="008A1F62" w:rsidP="008A1F62">
      <w:pPr>
        <w:rPr>
          <w:b/>
        </w:rPr>
      </w:pPr>
      <w:r w:rsidRPr="00375632">
        <w:rPr>
          <w:b/>
        </w:rPr>
        <w:t>Additional Comments:</w:t>
      </w:r>
    </w:p>
    <w:p w:rsidR="008A1F62" w:rsidRDefault="008A1F62" w:rsidP="008A1F62">
      <w:r>
        <w:t>Work on UI stopped – We have the UI but connection to the backend will not be completed before the deadline. The game can run without the UI and this is how we will continue.</w:t>
      </w:r>
      <w:bookmarkStart w:id="0" w:name="_GoBack"/>
      <w:bookmarkEnd w:id="0"/>
      <w:r>
        <w:t xml:space="preserve"> </w:t>
      </w:r>
    </w:p>
    <w:p w:rsidR="008A1F62" w:rsidRDefault="008A1F62" w:rsidP="008A1F62"/>
    <w:p w:rsidR="008A1F62" w:rsidRDefault="008A1F62" w:rsidP="008A1F62"/>
    <w:p w:rsidR="00B06FE9" w:rsidRDefault="00B06FE9"/>
    <w:sectPr w:rsidR="00B06FE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62"/>
    <w:rsid w:val="008A1F62"/>
    <w:rsid w:val="00B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D8623-4A38-497F-9D7C-7594FD80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F6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A1F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1</cp:revision>
  <dcterms:created xsi:type="dcterms:W3CDTF">2016-05-06T12:22:00Z</dcterms:created>
  <dcterms:modified xsi:type="dcterms:W3CDTF">2016-05-06T12:30:00Z</dcterms:modified>
</cp:coreProperties>
</file>