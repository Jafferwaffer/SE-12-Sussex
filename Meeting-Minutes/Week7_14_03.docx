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CA" w:rsidRDefault="001C32EF" w:rsidP="00BC4F97">
      <w:pPr>
        <w:pStyle w:val="Title"/>
      </w:pPr>
      <w:r>
        <w:t xml:space="preserve">Meeting Minutes: Group </w:t>
      </w:r>
      <w:r w:rsidR="00BC4F97">
        <w:t>12</w:t>
      </w:r>
    </w:p>
    <w:p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Meeting Type: </w:t>
      </w:r>
    </w:p>
    <w:p w:rsidR="001C32EF" w:rsidRDefault="001C32EF" w:rsidP="001C32EF"/>
    <w:p w:rsidR="001C32EF" w:rsidRDefault="00E573A1" w:rsidP="001C32EF">
      <w:pPr>
        <w:rPr>
          <w:iCs/>
        </w:rPr>
      </w:pPr>
      <w:r>
        <w:rPr>
          <w:iCs/>
        </w:rPr>
        <w:t>Group discussion</w:t>
      </w:r>
    </w:p>
    <w:p w:rsidR="00E573A1" w:rsidRPr="00E573A1" w:rsidRDefault="00E573A1" w:rsidP="001C32EF">
      <w:pPr>
        <w:rPr>
          <w:iCs/>
        </w:rPr>
      </w:pPr>
    </w:p>
    <w:p w:rsidR="001C32EF" w:rsidRPr="00375632" w:rsidRDefault="001C32EF" w:rsidP="00E573A1">
      <w:pPr>
        <w:rPr>
          <w:b/>
        </w:rPr>
      </w:pPr>
      <w:r w:rsidRPr="00375632">
        <w:rPr>
          <w:b/>
        </w:rPr>
        <w:t>Meeting Date:</w:t>
      </w:r>
      <w:r w:rsidR="00BC4F97">
        <w:rPr>
          <w:b/>
        </w:rPr>
        <w:t xml:space="preserve"> </w:t>
      </w:r>
      <w:r w:rsidR="00E573A1">
        <w:rPr>
          <w:b/>
        </w:rPr>
        <w:t>14</w:t>
      </w:r>
      <w:r w:rsidR="00BC4F97">
        <w:rPr>
          <w:b/>
        </w:rPr>
        <w:t>/03/2016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BC4F97">
        <w:rPr>
          <w:b/>
        </w:rPr>
        <w:t xml:space="preserve"> 11:00am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BC4F97">
        <w:rPr>
          <w:b/>
        </w:rPr>
        <w:t xml:space="preserve"> </w:t>
      </w:r>
      <w:r w:rsidR="007F0433">
        <w:rPr>
          <w:b/>
        </w:rPr>
        <w:t>12:00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Attendance: </w:t>
      </w:r>
    </w:p>
    <w:p w:rsidR="001C32EF" w:rsidRDefault="001C32EF" w:rsidP="001C32EF"/>
    <w:p w:rsidR="001C32EF" w:rsidRDefault="00BC4F97" w:rsidP="001C32EF">
      <w:pPr>
        <w:rPr>
          <w:i/>
        </w:rPr>
      </w:pPr>
      <w:r>
        <w:rPr>
          <w:i/>
        </w:rPr>
        <w:t>George</w:t>
      </w:r>
      <w:r w:rsidR="005B2CBF">
        <w:rPr>
          <w:i/>
        </w:rPr>
        <w:t xml:space="preserve"> Y</w:t>
      </w:r>
    </w:p>
    <w:p w:rsidR="00BC4F97" w:rsidRDefault="00BC4F97" w:rsidP="001C32EF">
      <w:pPr>
        <w:rPr>
          <w:i/>
        </w:rPr>
      </w:pPr>
      <w:r>
        <w:rPr>
          <w:i/>
        </w:rPr>
        <w:t>George</w:t>
      </w:r>
      <w:r w:rsidR="005B2CBF">
        <w:rPr>
          <w:i/>
        </w:rPr>
        <w:t xml:space="preserve"> T</w:t>
      </w:r>
    </w:p>
    <w:p w:rsidR="00BC4F97" w:rsidRDefault="00BC4F97" w:rsidP="001C32EF">
      <w:pPr>
        <w:rPr>
          <w:i/>
        </w:rPr>
      </w:pPr>
      <w:r>
        <w:rPr>
          <w:i/>
        </w:rPr>
        <w:t>Hayden</w:t>
      </w:r>
    </w:p>
    <w:p w:rsidR="001C32EF" w:rsidRPr="005B2CBF" w:rsidRDefault="005B2CBF" w:rsidP="005B2CBF">
      <w:pPr>
        <w:rPr>
          <w:i/>
        </w:rPr>
      </w:pPr>
      <w:r>
        <w:rPr>
          <w:i/>
        </w:rPr>
        <w:t>Nick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Absence:</w:t>
      </w:r>
    </w:p>
    <w:p w:rsidR="001C32EF" w:rsidRDefault="005B2CBF" w:rsidP="00E573A1">
      <w:r>
        <w:t xml:space="preserve">Hao – </w:t>
      </w:r>
      <w:r w:rsidR="00E573A1">
        <w:t>Ankle injury</w:t>
      </w:r>
    </w:p>
    <w:p w:rsidR="001C32EF" w:rsidRDefault="001C32EF" w:rsidP="001C32EF"/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Progress:</w:t>
      </w:r>
    </w:p>
    <w:p w:rsidR="001C32EF" w:rsidRDefault="001C32EF" w:rsidP="001C32EF"/>
    <w:p w:rsidR="00DA4974" w:rsidRDefault="00E573A1" w:rsidP="001C32EF">
      <w:r>
        <w:t>Last week (07/03/2016) missed due to multiple members being ill.</w:t>
      </w:r>
    </w:p>
    <w:p w:rsidR="00E573A1" w:rsidRDefault="00E573A1" w:rsidP="001C32EF"/>
    <w:p w:rsidR="00E573A1" w:rsidRDefault="00E573A1" w:rsidP="001C32EF">
      <w:r>
        <w:t>Completed Pert chart plan.</w:t>
      </w:r>
    </w:p>
    <w:p w:rsidR="00E573A1" w:rsidRDefault="00E573A1" w:rsidP="00E573A1">
      <w:r>
        <w:t>Requirements Document complete</w:t>
      </w:r>
    </w:p>
    <w:p w:rsidR="00E573A1" w:rsidRDefault="00E573A1" w:rsidP="00E573A1">
      <w:r>
        <w:t>Modelling document nearing completion</w:t>
      </w:r>
    </w:p>
    <w:p w:rsidR="00E573A1" w:rsidRDefault="00E573A1" w:rsidP="00E573A1"/>
    <w:p w:rsidR="001C32EF" w:rsidRDefault="001C32EF" w:rsidP="001C32EF"/>
    <w:p w:rsidR="001C32EF" w:rsidRDefault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Actions:</w:t>
      </w:r>
    </w:p>
    <w:p w:rsidR="001C32EF" w:rsidRPr="00E573A1" w:rsidRDefault="001C32EF" w:rsidP="001C32EF">
      <w:pPr>
        <w:rPr>
          <w:iCs/>
        </w:rPr>
      </w:pPr>
    </w:p>
    <w:p w:rsidR="007D72D9" w:rsidRDefault="00A21FF4" w:rsidP="00A21FF4">
      <w:r>
        <w:t>George Y – Continue work on Ant brain</w:t>
      </w:r>
      <w:r>
        <w:br/>
        <w:t>George T &amp; Hayden – Start work on implementation phase (code)</w:t>
      </w:r>
    </w:p>
    <w:p w:rsidR="00A21FF4" w:rsidRDefault="00A21FF4" w:rsidP="00A21FF4">
      <w:r>
        <w:t>Nick &amp; Hao – Start work on user interface</w:t>
      </w:r>
    </w:p>
    <w:p w:rsidR="001C32EF" w:rsidRDefault="00A21FF4" w:rsidP="001C32EF">
      <w:r>
        <w:t xml:space="preserve">All members – help finalise modelling document 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>
      <w:bookmarkStart w:id="0" w:name="_GoBack"/>
      <w:bookmarkEnd w:id="0"/>
    </w:p>
    <w:p w:rsidR="001C32EF" w:rsidRDefault="001C32EF" w:rsidP="001C32EF">
      <w:pPr>
        <w:rPr>
          <w:b/>
        </w:rPr>
      </w:pPr>
      <w:r w:rsidRPr="00375632">
        <w:rPr>
          <w:b/>
        </w:rPr>
        <w:t>Next Meeting:</w:t>
      </w:r>
    </w:p>
    <w:p w:rsidR="00693467" w:rsidRPr="00375632" w:rsidRDefault="00693467" w:rsidP="001C32EF">
      <w:pPr>
        <w:rPr>
          <w:b/>
        </w:rPr>
      </w:pPr>
    </w:p>
    <w:p w:rsidR="00375632" w:rsidRDefault="00A21FF4" w:rsidP="001C32EF">
      <w:r>
        <w:t>04/04/2016 ~ 2 week Easter break</w:t>
      </w:r>
    </w:p>
    <w:p w:rsidR="00375632" w:rsidRDefault="00375632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lastRenderedPageBreak/>
        <w:t>Additional Comments:</w:t>
      </w:r>
    </w:p>
    <w:p w:rsidR="00375632" w:rsidRDefault="00375632" w:rsidP="001C32EF"/>
    <w:p w:rsidR="00375632" w:rsidRDefault="00693467" w:rsidP="001C32EF">
      <w:pPr>
        <w:rPr>
          <w:iCs/>
        </w:rPr>
      </w:pPr>
      <w:r>
        <w:rPr>
          <w:iCs/>
        </w:rPr>
        <w:t>Slightly behind schedule due to last weeks missed meeting. Should be able to get back on track.</w:t>
      </w:r>
    </w:p>
    <w:p w:rsidR="00A21FF4" w:rsidRPr="00693467" w:rsidRDefault="00A21FF4" w:rsidP="001C32EF">
      <w:pPr>
        <w:rPr>
          <w:iCs/>
        </w:rPr>
      </w:pPr>
      <w:r>
        <w:rPr>
          <w:iCs/>
        </w:rPr>
        <w:t>Use Easter holidays to finish modelling documentation before starting code on UI &amp; backend.</w:t>
      </w:r>
    </w:p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3A1" w:rsidRDefault="00E573A1" w:rsidP="00E573A1">
      <w:r>
        <w:separator/>
      </w:r>
    </w:p>
  </w:endnote>
  <w:endnote w:type="continuationSeparator" w:id="0">
    <w:p w:rsidR="00E573A1" w:rsidRDefault="00E573A1" w:rsidP="00E5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3A1" w:rsidRDefault="00E573A1" w:rsidP="00E573A1">
      <w:r>
        <w:separator/>
      </w:r>
    </w:p>
  </w:footnote>
  <w:footnote w:type="continuationSeparator" w:id="0">
    <w:p w:rsidR="00E573A1" w:rsidRDefault="00E573A1" w:rsidP="00E57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1C32EF"/>
    <w:rsid w:val="00375632"/>
    <w:rsid w:val="003F5FF4"/>
    <w:rsid w:val="004C26FE"/>
    <w:rsid w:val="005B2CBF"/>
    <w:rsid w:val="00693467"/>
    <w:rsid w:val="007D72D9"/>
    <w:rsid w:val="007F0433"/>
    <w:rsid w:val="009017A4"/>
    <w:rsid w:val="009C73CA"/>
    <w:rsid w:val="00A21FF4"/>
    <w:rsid w:val="00B43253"/>
    <w:rsid w:val="00BC4F97"/>
    <w:rsid w:val="00CD4988"/>
    <w:rsid w:val="00DA4974"/>
    <w:rsid w:val="00E573A1"/>
    <w:rsid w:val="00F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16EABDB-0727-416F-A8FC-68BE761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73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3A1"/>
  </w:style>
  <w:style w:type="paragraph" w:styleId="Footer">
    <w:name w:val="footer"/>
    <w:basedOn w:val="Normal"/>
    <w:link w:val="FooterChar"/>
    <w:uiPriority w:val="99"/>
    <w:unhideWhenUsed/>
    <w:rsid w:val="00E573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Fisher</dc:creator>
  <cp:keywords/>
  <dc:description/>
  <cp:lastModifiedBy>George Thomas</cp:lastModifiedBy>
  <cp:revision>3</cp:revision>
  <dcterms:created xsi:type="dcterms:W3CDTF">2016-05-06T11:59:00Z</dcterms:created>
  <dcterms:modified xsi:type="dcterms:W3CDTF">2016-05-06T12:00:00Z</dcterms:modified>
</cp:coreProperties>
</file>