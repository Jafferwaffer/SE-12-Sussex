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10C3" w:rsidRDefault="006510C3" w:rsidP="006510C3">
      <w:pPr>
        <w:pStyle w:val="Title"/>
      </w:pPr>
      <w:r>
        <w:t>Meeting Minutes: Group 12</w:t>
      </w:r>
    </w:p>
    <w:p w:rsidR="006510C3" w:rsidRPr="00375632" w:rsidRDefault="006510C3" w:rsidP="006510C3">
      <w:pPr>
        <w:rPr>
          <w:b/>
        </w:rPr>
      </w:pPr>
      <w:r w:rsidRPr="00375632">
        <w:rPr>
          <w:b/>
        </w:rPr>
        <w:t xml:space="preserve">Meeting Type: </w:t>
      </w:r>
    </w:p>
    <w:p w:rsidR="006510C3" w:rsidRDefault="006510C3" w:rsidP="006510C3"/>
    <w:p w:rsidR="006510C3" w:rsidRDefault="00500BF3" w:rsidP="006510C3">
      <w:pPr>
        <w:rPr>
          <w:iCs/>
        </w:rPr>
      </w:pPr>
      <w:r>
        <w:rPr>
          <w:iCs/>
        </w:rPr>
        <w:t>Group discussion</w:t>
      </w:r>
      <w:bookmarkStart w:id="0" w:name="_GoBack"/>
      <w:bookmarkEnd w:id="0"/>
    </w:p>
    <w:p w:rsidR="00500BF3" w:rsidRPr="00500BF3" w:rsidRDefault="00500BF3" w:rsidP="006510C3">
      <w:pPr>
        <w:rPr>
          <w:iCs/>
        </w:rPr>
      </w:pPr>
    </w:p>
    <w:p w:rsidR="006510C3" w:rsidRPr="00375632" w:rsidRDefault="006510C3" w:rsidP="006510C3">
      <w:pPr>
        <w:rPr>
          <w:b/>
        </w:rPr>
      </w:pPr>
      <w:r w:rsidRPr="00375632">
        <w:rPr>
          <w:b/>
        </w:rPr>
        <w:t>Meeting Date:</w:t>
      </w:r>
      <w:r>
        <w:rPr>
          <w:b/>
        </w:rPr>
        <w:t xml:space="preserve"> 29/02/2016</w:t>
      </w:r>
    </w:p>
    <w:p w:rsidR="006510C3" w:rsidRDefault="006510C3" w:rsidP="006510C3"/>
    <w:p w:rsidR="006510C3" w:rsidRPr="00375632" w:rsidRDefault="006510C3" w:rsidP="006510C3">
      <w:pPr>
        <w:rPr>
          <w:b/>
        </w:rPr>
      </w:pPr>
      <w:r w:rsidRPr="00375632">
        <w:rPr>
          <w:b/>
        </w:rPr>
        <w:t>Meeting Start Time:</w:t>
      </w:r>
      <w:r>
        <w:rPr>
          <w:b/>
        </w:rPr>
        <w:t xml:space="preserve"> 11:00am</w:t>
      </w:r>
    </w:p>
    <w:p w:rsidR="006510C3" w:rsidRDefault="006510C3" w:rsidP="006510C3"/>
    <w:p w:rsidR="006510C3" w:rsidRPr="00375632" w:rsidRDefault="006510C3" w:rsidP="006510C3">
      <w:pPr>
        <w:rPr>
          <w:b/>
        </w:rPr>
      </w:pPr>
      <w:r w:rsidRPr="00375632">
        <w:rPr>
          <w:b/>
        </w:rPr>
        <w:t>Meeting End Time:</w:t>
      </w:r>
      <w:r>
        <w:rPr>
          <w:b/>
        </w:rPr>
        <w:t xml:space="preserve"> 01:00pm</w:t>
      </w:r>
    </w:p>
    <w:p w:rsidR="006510C3" w:rsidRDefault="006510C3" w:rsidP="006510C3"/>
    <w:p w:rsidR="006510C3" w:rsidRPr="00375632" w:rsidRDefault="006510C3" w:rsidP="006510C3">
      <w:pPr>
        <w:rPr>
          <w:b/>
        </w:rPr>
      </w:pPr>
      <w:r w:rsidRPr="00375632">
        <w:rPr>
          <w:b/>
        </w:rPr>
        <w:t xml:space="preserve">Attendance: </w:t>
      </w:r>
    </w:p>
    <w:p w:rsidR="006510C3" w:rsidRDefault="006510C3" w:rsidP="006510C3"/>
    <w:p w:rsidR="006510C3" w:rsidRDefault="006510C3" w:rsidP="006510C3">
      <w:pPr>
        <w:rPr>
          <w:i/>
        </w:rPr>
      </w:pPr>
      <w:r>
        <w:rPr>
          <w:i/>
        </w:rPr>
        <w:t>George Y</w:t>
      </w:r>
    </w:p>
    <w:p w:rsidR="006510C3" w:rsidRDefault="006510C3" w:rsidP="006510C3">
      <w:pPr>
        <w:rPr>
          <w:i/>
        </w:rPr>
      </w:pPr>
      <w:r>
        <w:rPr>
          <w:i/>
        </w:rPr>
        <w:t>Hao</w:t>
      </w:r>
    </w:p>
    <w:p w:rsidR="006510C3" w:rsidRDefault="006510C3" w:rsidP="006510C3">
      <w:pPr>
        <w:rPr>
          <w:i/>
        </w:rPr>
      </w:pPr>
      <w:r>
        <w:rPr>
          <w:i/>
        </w:rPr>
        <w:t>Hayden</w:t>
      </w:r>
    </w:p>
    <w:p w:rsidR="006510C3" w:rsidRPr="005B2CBF" w:rsidRDefault="006510C3" w:rsidP="006510C3">
      <w:pPr>
        <w:rPr>
          <w:i/>
        </w:rPr>
      </w:pPr>
      <w:r>
        <w:rPr>
          <w:i/>
        </w:rPr>
        <w:t>Nick</w:t>
      </w:r>
    </w:p>
    <w:p w:rsidR="006510C3" w:rsidRDefault="006510C3" w:rsidP="006510C3"/>
    <w:p w:rsidR="006510C3" w:rsidRDefault="006510C3" w:rsidP="006510C3"/>
    <w:p w:rsidR="006510C3" w:rsidRPr="00375632" w:rsidRDefault="006510C3" w:rsidP="006510C3">
      <w:pPr>
        <w:rPr>
          <w:b/>
        </w:rPr>
      </w:pPr>
      <w:r w:rsidRPr="00375632">
        <w:rPr>
          <w:b/>
        </w:rPr>
        <w:t>Absence:</w:t>
      </w:r>
    </w:p>
    <w:p w:rsidR="006510C3" w:rsidRDefault="006510C3" w:rsidP="006510C3">
      <w:r>
        <w:t>George T - Flu</w:t>
      </w:r>
    </w:p>
    <w:p w:rsidR="006510C3" w:rsidRDefault="006510C3" w:rsidP="006510C3"/>
    <w:p w:rsidR="006510C3" w:rsidRDefault="006510C3" w:rsidP="006510C3"/>
    <w:p w:rsidR="006510C3" w:rsidRPr="00375632" w:rsidRDefault="006510C3" w:rsidP="006510C3">
      <w:pPr>
        <w:rPr>
          <w:b/>
        </w:rPr>
      </w:pPr>
      <w:r w:rsidRPr="00375632">
        <w:rPr>
          <w:b/>
        </w:rPr>
        <w:t>Progress:</w:t>
      </w:r>
    </w:p>
    <w:p w:rsidR="006510C3" w:rsidRDefault="006510C3" w:rsidP="006510C3"/>
    <w:p w:rsidR="006510C3" w:rsidRDefault="006510C3" w:rsidP="006510C3">
      <w:r>
        <w:t>Established Github repository</w:t>
      </w:r>
    </w:p>
    <w:p w:rsidR="006510C3" w:rsidRDefault="006510C3" w:rsidP="006510C3"/>
    <w:p w:rsidR="006510C3" w:rsidRDefault="006510C3" w:rsidP="006510C3">
      <w:r>
        <w:t>Established form of communication</w:t>
      </w:r>
    </w:p>
    <w:p w:rsidR="006510C3" w:rsidRDefault="006510C3" w:rsidP="006510C3"/>
    <w:p w:rsidR="006510C3" w:rsidRDefault="006510C3" w:rsidP="006510C3"/>
    <w:p w:rsidR="006510C3" w:rsidRPr="00375632" w:rsidRDefault="006510C3" w:rsidP="006510C3">
      <w:pPr>
        <w:rPr>
          <w:b/>
        </w:rPr>
      </w:pPr>
      <w:r w:rsidRPr="00375632">
        <w:rPr>
          <w:b/>
        </w:rPr>
        <w:t>Actions:</w:t>
      </w:r>
    </w:p>
    <w:p w:rsidR="006510C3" w:rsidRDefault="006510C3" w:rsidP="006510C3"/>
    <w:p w:rsidR="006510C3" w:rsidRDefault="006510C3" w:rsidP="006510C3">
      <w:r>
        <w:t>Started requirements document</w:t>
      </w:r>
      <w:r w:rsidR="0095397B">
        <w:t xml:space="preserve"> – All members</w:t>
      </w:r>
    </w:p>
    <w:p w:rsidR="0095397B" w:rsidRDefault="0095397B" w:rsidP="006510C3"/>
    <w:p w:rsidR="0095397B" w:rsidRDefault="0095397B" w:rsidP="006510C3">
      <w:r>
        <w:t>To do next week:</w:t>
      </w:r>
    </w:p>
    <w:p w:rsidR="0095397B" w:rsidRDefault="0095397B" w:rsidP="006510C3">
      <w:r>
        <w:tab/>
        <w:t>Nick – Create Modelling Documentation</w:t>
      </w:r>
    </w:p>
    <w:p w:rsidR="0095397B" w:rsidRDefault="0095397B" w:rsidP="006510C3">
      <w:r>
        <w:tab/>
        <w:t>George Y – Start work on ant brain</w:t>
      </w:r>
    </w:p>
    <w:p w:rsidR="006510C3" w:rsidRDefault="008F3FDD" w:rsidP="006510C3">
      <w:r>
        <w:tab/>
        <w:t>Other members – Brain storm models, assist with modelling documentation</w:t>
      </w:r>
    </w:p>
    <w:p w:rsidR="006510C3" w:rsidRDefault="006510C3" w:rsidP="006510C3"/>
    <w:p w:rsidR="006510C3" w:rsidRDefault="006510C3" w:rsidP="006510C3"/>
    <w:p w:rsidR="006510C3" w:rsidRDefault="006510C3" w:rsidP="006510C3"/>
    <w:p w:rsidR="006510C3" w:rsidRDefault="006510C3" w:rsidP="006510C3"/>
    <w:p w:rsidR="006510C3" w:rsidRPr="00375632" w:rsidRDefault="006510C3" w:rsidP="006510C3">
      <w:pPr>
        <w:rPr>
          <w:b/>
        </w:rPr>
      </w:pPr>
      <w:r w:rsidRPr="00375632">
        <w:rPr>
          <w:b/>
        </w:rPr>
        <w:t>Next Meeting:</w:t>
      </w:r>
    </w:p>
    <w:p w:rsidR="006510C3" w:rsidRDefault="006510C3" w:rsidP="006510C3">
      <w:r>
        <w:t>7/03/16</w:t>
      </w:r>
    </w:p>
    <w:p w:rsidR="006510C3" w:rsidRDefault="006510C3" w:rsidP="006510C3"/>
    <w:p w:rsidR="006510C3" w:rsidRPr="00375632" w:rsidRDefault="006510C3" w:rsidP="006510C3">
      <w:pPr>
        <w:rPr>
          <w:b/>
        </w:rPr>
      </w:pPr>
      <w:r w:rsidRPr="00375632">
        <w:rPr>
          <w:b/>
        </w:rPr>
        <w:lastRenderedPageBreak/>
        <w:t>Additional Comments:</w:t>
      </w:r>
    </w:p>
    <w:p w:rsidR="006510C3" w:rsidRDefault="006510C3" w:rsidP="006510C3"/>
    <w:p w:rsidR="008F3FDD" w:rsidRDefault="008F3FDD" w:rsidP="006510C3">
      <w:r>
        <w:t>None.</w:t>
      </w:r>
    </w:p>
    <w:p w:rsidR="006510C3" w:rsidRPr="00375632" w:rsidRDefault="006510C3" w:rsidP="006510C3">
      <w:pPr>
        <w:rPr>
          <w:i/>
        </w:rPr>
      </w:pPr>
    </w:p>
    <w:p w:rsidR="006510C3" w:rsidRPr="001C32EF" w:rsidRDefault="006510C3" w:rsidP="006510C3"/>
    <w:p w:rsidR="00777454" w:rsidRDefault="00777454"/>
    <w:sectPr w:rsidR="00777454" w:rsidSect="009C73C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397B" w:rsidRDefault="0095397B" w:rsidP="0095397B">
      <w:r>
        <w:separator/>
      </w:r>
    </w:p>
  </w:endnote>
  <w:endnote w:type="continuationSeparator" w:id="0">
    <w:p w:rsidR="0095397B" w:rsidRDefault="0095397B" w:rsidP="009539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397B" w:rsidRDefault="0095397B" w:rsidP="0095397B">
      <w:r>
        <w:separator/>
      </w:r>
    </w:p>
  </w:footnote>
  <w:footnote w:type="continuationSeparator" w:id="0">
    <w:p w:rsidR="0095397B" w:rsidRDefault="0095397B" w:rsidP="009539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0C3"/>
    <w:rsid w:val="00500BF3"/>
    <w:rsid w:val="006510C3"/>
    <w:rsid w:val="00777454"/>
    <w:rsid w:val="008F3FDD"/>
    <w:rsid w:val="0095397B"/>
    <w:rsid w:val="00D90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5D00CA0-A758-4DEA-AB7A-1692A7980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10C3"/>
    <w:pPr>
      <w:spacing w:after="0" w:line="240" w:lineRule="auto"/>
    </w:pPr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510C3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510C3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95397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397B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95397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397B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BD4008D3</Template>
  <TotalTime>0</TotalTime>
  <Pages>2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Sussex</Company>
  <LinksUpToDate>false</LinksUpToDate>
  <CharactersWithSpaces>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Thomas</dc:creator>
  <cp:keywords/>
  <dc:description/>
  <cp:lastModifiedBy>George Thomas</cp:lastModifiedBy>
  <cp:revision>3</cp:revision>
  <dcterms:created xsi:type="dcterms:W3CDTF">2016-05-06T11:46:00Z</dcterms:created>
  <dcterms:modified xsi:type="dcterms:W3CDTF">2016-05-06T11:46:00Z</dcterms:modified>
</cp:coreProperties>
</file>