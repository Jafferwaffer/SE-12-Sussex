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CA" w:rsidRDefault="006779CA" w:rsidP="006779CA">
      <w:pPr>
        <w:pStyle w:val="Title"/>
      </w:pPr>
      <w:r>
        <w:t>Meeting Minutes: Group 12</w:t>
      </w:r>
    </w:p>
    <w:p w:rsidR="006779CA" w:rsidRPr="008A1F62" w:rsidRDefault="006779CA" w:rsidP="006779CA">
      <w:pPr>
        <w:rPr>
          <w:b/>
        </w:rPr>
      </w:pPr>
      <w:r w:rsidRPr="00375632">
        <w:rPr>
          <w:b/>
        </w:rPr>
        <w:t xml:space="preserve">Meeting Type: </w:t>
      </w:r>
    </w:p>
    <w:p w:rsidR="006779CA" w:rsidRPr="00E573A1" w:rsidRDefault="006779CA" w:rsidP="006779CA">
      <w:pPr>
        <w:rPr>
          <w:iCs/>
        </w:rPr>
      </w:pPr>
      <w:r>
        <w:rPr>
          <w:iCs/>
        </w:rPr>
        <w:t>Group discussion</w:t>
      </w:r>
      <w:r>
        <w:rPr>
          <w:iCs/>
        </w:rPr>
        <w:t xml:space="preserve"> &amp; finalise project</w:t>
      </w:r>
    </w:p>
    <w:p w:rsidR="006779CA" w:rsidRPr="000939F4" w:rsidRDefault="006779CA" w:rsidP="006779CA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</w:t>
      </w:r>
      <w:r>
        <w:rPr>
          <w:b/>
        </w:rPr>
        <w:t>04/05</w:t>
      </w:r>
      <w:r>
        <w:rPr>
          <w:b/>
        </w:rPr>
        <w:t>/2016</w:t>
      </w:r>
    </w:p>
    <w:p w:rsidR="006779CA" w:rsidRPr="000939F4" w:rsidRDefault="006779CA" w:rsidP="006779CA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</w:t>
      </w:r>
      <w:r>
        <w:rPr>
          <w:b/>
        </w:rPr>
        <w:t>0</w:t>
      </w:r>
      <w:r>
        <w:rPr>
          <w:b/>
        </w:rPr>
        <w:t>:00am</w:t>
      </w:r>
    </w:p>
    <w:p w:rsidR="006779CA" w:rsidRPr="00375632" w:rsidRDefault="006779CA" w:rsidP="006779CA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</w:t>
      </w:r>
      <w:r>
        <w:rPr>
          <w:b/>
        </w:rPr>
        <w:t>19</w:t>
      </w:r>
      <w:r>
        <w:rPr>
          <w:b/>
        </w:rPr>
        <w:t>:00</w:t>
      </w:r>
    </w:p>
    <w:p w:rsidR="006779CA" w:rsidRDefault="006779CA" w:rsidP="006779CA"/>
    <w:p w:rsidR="006779CA" w:rsidRPr="000939F4" w:rsidRDefault="006779CA" w:rsidP="006779CA">
      <w:pPr>
        <w:rPr>
          <w:b/>
        </w:rPr>
      </w:pPr>
      <w:r w:rsidRPr="00375632">
        <w:rPr>
          <w:b/>
        </w:rPr>
        <w:t xml:space="preserve">Attendance: </w:t>
      </w:r>
    </w:p>
    <w:p w:rsidR="006779CA" w:rsidRDefault="006779CA" w:rsidP="006779CA">
      <w:pPr>
        <w:rPr>
          <w:i/>
        </w:rPr>
      </w:pPr>
      <w:r>
        <w:rPr>
          <w:i/>
        </w:rPr>
        <w:t>George Y</w:t>
      </w:r>
    </w:p>
    <w:p w:rsidR="006779CA" w:rsidRPr="00D64F25" w:rsidRDefault="006779CA" w:rsidP="006779CA">
      <w:pPr>
        <w:rPr>
          <w:i/>
          <w:lang w:val="de-DE"/>
        </w:rPr>
      </w:pPr>
      <w:r w:rsidRPr="00D64F25">
        <w:rPr>
          <w:i/>
          <w:lang w:val="de-DE"/>
        </w:rPr>
        <w:t>George T</w:t>
      </w:r>
    </w:p>
    <w:p w:rsidR="006779CA" w:rsidRPr="00D64F25" w:rsidRDefault="006779CA" w:rsidP="006779CA">
      <w:pPr>
        <w:rPr>
          <w:i/>
          <w:lang w:val="de-DE"/>
        </w:rPr>
      </w:pPr>
      <w:r w:rsidRPr="00D64F25">
        <w:rPr>
          <w:i/>
          <w:lang w:val="de-DE"/>
        </w:rPr>
        <w:t>Hayden</w:t>
      </w:r>
    </w:p>
    <w:p w:rsidR="006779CA" w:rsidRPr="00D64F25" w:rsidRDefault="006779CA" w:rsidP="006779CA">
      <w:pPr>
        <w:rPr>
          <w:i/>
          <w:lang w:val="de-DE"/>
        </w:rPr>
      </w:pPr>
      <w:r w:rsidRPr="00D64F25">
        <w:rPr>
          <w:i/>
          <w:lang w:val="de-DE"/>
        </w:rPr>
        <w:t>Nick</w:t>
      </w:r>
    </w:p>
    <w:p w:rsidR="006779CA" w:rsidRPr="00D64F25" w:rsidRDefault="006779CA" w:rsidP="006779CA">
      <w:pPr>
        <w:rPr>
          <w:lang w:val="de-DE"/>
        </w:rPr>
      </w:pPr>
      <w:r>
        <w:rPr>
          <w:lang w:val="de-DE"/>
        </w:rPr>
        <w:t xml:space="preserve">Hao </w:t>
      </w:r>
    </w:p>
    <w:p w:rsidR="006779CA" w:rsidRPr="006779CA" w:rsidRDefault="006779CA" w:rsidP="006779CA">
      <w:pPr>
        <w:rPr>
          <w:b/>
          <w:lang w:val="de-DE"/>
        </w:rPr>
      </w:pPr>
      <w:r w:rsidRPr="00D64F25">
        <w:rPr>
          <w:b/>
          <w:lang w:val="de-DE"/>
        </w:rPr>
        <w:t>Absence:</w:t>
      </w:r>
    </w:p>
    <w:p w:rsidR="006779CA" w:rsidRDefault="006779CA" w:rsidP="006779CA"/>
    <w:p w:rsidR="006779CA" w:rsidRDefault="006779CA" w:rsidP="006779CA">
      <w:pPr>
        <w:rPr>
          <w:b/>
        </w:rPr>
      </w:pPr>
      <w:r w:rsidRPr="00375632">
        <w:rPr>
          <w:b/>
        </w:rPr>
        <w:t>Progress:</w:t>
      </w:r>
    </w:p>
    <w:p w:rsidR="006779CA" w:rsidRPr="006779CA" w:rsidRDefault="006779CA" w:rsidP="006779CA">
      <w:pPr>
        <w:rPr>
          <w:bCs/>
        </w:rPr>
      </w:pPr>
      <w:r>
        <w:rPr>
          <w:bCs/>
        </w:rPr>
        <w:t>Ant game running.</w:t>
      </w:r>
      <w:r>
        <w:rPr>
          <w:bCs/>
        </w:rPr>
        <w:br/>
        <w:t>Ant Brain beating over version of ant brain</w:t>
      </w:r>
    </w:p>
    <w:p w:rsidR="006779CA" w:rsidRDefault="006779CA" w:rsidP="006779CA"/>
    <w:p w:rsidR="006779CA" w:rsidRPr="00375632" w:rsidRDefault="006779CA" w:rsidP="006779CA">
      <w:pPr>
        <w:rPr>
          <w:b/>
        </w:rPr>
      </w:pPr>
      <w:r w:rsidRPr="00375632">
        <w:rPr>
          <w:b/>
        </w:rPr>
        <w:t>Actions:</w:t>
      </w:r>
    </w:p>
    <w:p w:rsidR="006779CA" w:rsidRPr="00E573A1" w:rsidRDefault="006779CA" w:rsidP="006779CA">
      <w:pPr>
        <w:rPr>
          <w:iCs/>
        </w:rPr>
      </w:pPr>
    </w:p>
    <w:p w:rsidR="006779CA" w:rsidRDefault="006779CA" w:rsidP="006779CA">
      <w:r>
        <w:t xml:space="preserve">George Y – Further </w:t>
      </w:r>
      <w:r>
        <w:t>tweaks</w:t>
      </w:r>
      <w:r>
        <w:t xml:space="preserve"> on ant brain, documentation of brain</w:t>
      </w:r>
      <w:r>
        <w:br/>
        <w:t xml:space="preserve">George T – </w:t>
      </w:r>
      <w:r>
        <w:t>Final debugging, testing</w:t>
      </w:r>
      <w:r>
        <w:br/>
        <w:t>Hayden – Unit testing, System testing</w:t>
      </w:r>
    </w:p>
    <w:p w:rsidR="006779CA" w:rsidRDefault="006779CA" w:rsidP="006779CA">
      <w:r>
        <w:t>Nick –Documentation</w:t>
      </w:r>
      <w:r>
        <w:t xml:space="preserve"> &amp; Short report</w:t>
      </w:r>
    </w:p>
    <w:p w:rsidR="006779CA" w:rsidRDefault="006779CA" w:rsidP="006779CA">
      <w:r>
        <w:t>All members – Help with documentation</w:t>
      </w:r>
    </w:p>
    <w:p w:rsidR="006779CA" w:rsidRDefault="006779CA" w:rsidP="006779CA"/>
    <w:p w:rsidR="006779CA" w:rsidRDefault="006779CA" w:rsidP="006779CA"/>
    <w:p w:rsidR="006779CA" w:rsidRDefault="006779CA" w:rsidP="006779CA"/>
    <w:p w:rsidR="006779CA" w:rsidRDefault="006779CA" w:rsidP="006779CA">
      <w:pPr>
        <w:rPr>
          <w:b/>
        </w:rPr>
      </w:pPr>
    </w:p>
    <w:p w:rsidR="006779CA" w:rsidRDefault="006779CA" w:rsidP="006779CA">
      <w:pPr>
        <w:rPr>
          <w:b/>
        </w:rPr>
      </w:pPr>
    </w:p>
    <w:p w:rsidR="006779CA" w:rsidRDefault="006779CA" w:rsidP="006779CA">
      <w:pPr>
        <w:rPr>
          <w:b/>
        </w:rPr>
      </w:pPr>
      <w:r w:rsidRPr="00375632">
        <w:rPr>
          <w:b/>
        </w:rPr>
        <w:lastRenderedPageBreak/>
        <w:t>Next Meeting:</w:t>
      </w:r>
    </w:p>
    <w:p w:rsidR="006779CA" w:rsidRPr="008A1F62" w:rsidRDefault="006779CA" w:rsidP="006779CA">
      <w:pPr>
        <w:tabs>
          <w:tab w:val="center" w:pos="4150"/>
        </w:tabs>
      </w:pPr>
      <w:bookmarkStart w:id="0" w:name="_GoBack"/>
      <w:bookmarkEnd w:id="0"/>
      <w:r>
        <w:t>N/A ~ last week</w:t>
      </w:r>
    </w:p>
    <w:p w:rsidR="006779CA" w:rsidRDefault="006779CA" w:rsidP="006779CA">
      <w:pPr>
        <w:rPr>
          <w:b/>
        </w:rPr>
      </w:pPr>
    </w:p>
    <w:p w:rsidR="006779CA" w:rsidRPr="00375632" w:rsidRDefault="006779CA" w:rsidP="006779CA">
      <w:pPr>
        <w:rPr>
          <w:b/>
        </w:rPr>
      </w:pPr>
      <w:r w:rsidRPr="00375632">
        <w:rPr>
          <w:b/>
        </w:rPr>
        <w:t>Additional Comments:</w:t>
      </w:r>
    </w:p>
    <w:p w:rsidR="006779CA" w:rsidRDefault="006779CA" w:rsidP="006779CA">
      <w:r>
        <w:t>Although Hao was present, left within half an hour and didn’t contribute.</w:t>
      </w:r>
    </w:p>
    <w:p w:rsidR="006779CA" w:rsidRDefault="006779CA" w:rsidP="006779CA"/>
    <w:p w:rsidR="006779CA" w:rsidRDefault="006779CA" w:rsidP="006779CA"/>
    <w:p w:rsidR="00B06FE9" w:rsidRDefault="00B06FE9"/>
    <w:sectPr w:rsidR="00B06FE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CA"/>
    <w:rsid w:val="006779CA"/>
    <w:rsid w:val="00B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509AF-6B2A-4A78-B52A-6FA0E9A0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9C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779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1</cp:revision>
  <dcterms:created xsi:type="dcterms:W3CDTF">2016-05-06T12:30:00Z</dcterms:created>
  <dcterms:modified xsi:type="dcterms:W3CDTF">2016-05-06T12:35:00Z</dcterms:modified>
</cp:coreProperties>
</file>