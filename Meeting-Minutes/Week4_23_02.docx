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6C7" w:rsidRDefault="00AF16C7" w:rsidP="00AF16C7">
      <w:pPr>
        <w:pStyle w:val="Title"/>
      </w:pPr>
      <w:r>
        <w:t>Meeting Minutes: Group 12</w:t>
      </w:r>
    </w:p>
    <w:p w:rsidR="00AF16C7" w:rsidRPr="00375632" w:rsidRDefault="00AF16C7" w:rsidP="00AF16C7">
      <w:pPr>
        <w:rPr>
          <w:b/>
        </w:rPr>
      </w:pPr>
      <w:r w:rsidRPr="00375632">
        <w:rPr>
          <w:b/>
        </w:rPr>
        <w:t xml:space="preserve">Meeting Type: </w:t>
      </w:r>
    </w:p>
    <w:p w:rsidR="00AF16C7" w:rsidRDefault="00AF16C7" w:rsidP="00AF16C7"/>
    <w:p w:rsidR="00AF16C7" w:rsidRPr="00AF16C7" w:rsidRDefault="00AF16C7" w:rsidP="00AF16C7">
      <w:r>
        <w:t>Group Discussion</w:t>
      </w:r>
    </w:p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Meeting Date:</w:t>
      </w:r>
      <w:r>
        <w:rPr>
          <w:b/>
        </w:rPr>
        <w:t xml:space="preserve"> </w:t>
      </w:r>
      <w:r>
        <w:rPr>
          <w:b/>
        </w:rPr>
        <w:t>23/02</w:t>
      </w:r>
      <w:r>
        <w:rPr>
          <w:b/>
        </w:rPr>
        <w:t>/2016</w:t>
      </w:r>
    </w:p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Meeting Start Time:</w:t>
      </w:r>
      <w:r>
        <w:rPr>
          <w:b/>
        </w:rPr>
        <w:t xml:space="preserve"> 11:00am</w:t>
      </w:r>
    </w:p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Meeting End Time:</w:t>
      </w:r>
      <w:r>
        <w:rPr>
          <w:b/>
        </w:rPr>
        <w:t xml:space="preserve"> </w:t>
      </w:r>
      <w:r>
        <w:rPr>
          <w:b/>
        </w:rPr>
        <w:t>12:00am</w:t>
      </w:r>
    </w:p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 xml:space="preserve">Attendance: </w:t>
      </w:r>
    </w:p>
    <w:p w:rsidR="00AF16C7" w:rsidRDefault="00AF16C7" w:rsidP="00AF16C7"/>
    <w:p w:rsidR="00AF16C7" w:rsidRDefault="00AF16C7" w:rsidP="00AF16C7">
      <w:pPr>
        <w:rPr>
          <w:i/>
        </w:rPr>
      </w:pPr>
      <w:r>
        <w:rPr>
          <w:i/>
        </w:rPr>
        <w:t>George Y</w:t>
      </w:r>
    </w:p>
    <w:p w:rsidR="00AF16C7" w:rsidRDefault="00AF16C7" w:rsidP="00AF16C7">
      <w:pPr>
        <w:rPr>
          <w:i/>
        </w:rPr>
      </w:pPr>
      <w:r>
        <w:rPr>
          <w:i/>
        </w:rPr>
        <w:t>George T</w:t>
      </w:r>
    </w:p>
    <w:p w:rsidR="00AF16C7" w:rsidRDefault="00AF16C7" w:rsidP="00AF16C7">
      <w:pPr>
        <w:rPr>
          <w:i/>
        </w:rPr>
      </w:pPr>
      <w:r>
        <w:rPr>
          <w:i/>
        </w:rPr>
        <w:t>Hayden</w:t>
      </w:r>
    </w:p>
    <w:p w:rsidR="00AF16C7" w:rsidRPr="005B2CBF" w:rsidRDefault="00AF16C7" w:rsidP="00AF16C7">
      <w:pPr>
        <w:rPr>
          <w:i/>
        </w:rPr>
      </w:pPr>
      <w:r>
        <w:rPr>
          <w:i/>
        </w:rPr>
        <w:t>Nick</w:t>
      </w:r>
    </w:p>
    <w:p w:rsidR="00AF16C7" w:rsidRDefault="00AF16C7" w:rsidP="00AF16C7">
      <w:r>
        <w:t xml:space="preserve">Hao </w:t>
      </w:r>
    </w:p>
    <w:p w:rsidR="00AF16C7" w:rsidRDefault="00AF16C7" w:rsidP="00AF16C7"/>
    <w:p w:rsidR="00AF16C7" w:rsidRDefault="00AF16C7" w:rsidP="00AF16C7"/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Absence:</w:t>
      </w:r>
    </w:p>
    <w:p w:rsidR="00AF16C7" w:rsidRDefault="00AF16C7" w:rsidP="00AF16C7"/>
    <w:p w:rsidR="00AF16C7" w:rsidRDefault="00AF16C7" w:rsidP="00AF16C7">
      <w:r>
        <w:t>None</w:t>
      </w:r>
    </w:p>
    <w:p w:rsidR="00AF16C7" w:rsidRDefault="00AF16C7" w:rsidP="00AF16C7"/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Progress:</w:t>
      </w:r>
    </w:p>
    <w:p w:rsidR="00AF16C7" w:rsidRDefault="00AF16C7" w:rsidP="00AF16C7"/>
    <w:p w:rsidR="00AF16C7" w:rsidRDefault="00AF16C7" w:rsidP="00AF16C7">
      <w:pPr>
        <w:rPr>
          <w:iCs/>
        </w:rPr>
      </w:pPr>
      <w:r>
        <w:rPr>
          <w:iCs/>
        </w:rPr>
        <w:t>First meeting. Discussed language to use, decided on Java as all members know this language.</w:t>
      </w:r>
    </w:p>
    <w:p w:rsidR="00AF16C7" w:rsidRDefault="00AF16C7" w:rsidP="00AF16C7">
      <w:pPr>
        <w:rPr>
          <w:iCs/>
        </w:rPr>
      </w:pPr>
      <w:r>
        <w:rPr>
          <w:iCs/>
        </w:rPr>
        <w:t>Decided on using Github for version control of code as well as storing all documentation.</w:t>
      </w:r>
    </w:p>
    <w:p w:rsidR="00AF16C7" w:rsidRPr="00AF16C7" w:rsidRDefault="00AF16C7" w:rsidP="00AF16C7">
      <w:pPr>
        <w:rPr>
          <w:iCs/>
        </w:rPr>
      </w:pPr>
      <w:r>
        <w:rPr>
          <w:iCs/>
        </w:rPr>
        <w:t>Decided on a time to meet up each week: Mondays 11-12 am.</w:t>
      </w:r>
    </w:p>
    <w:p w:rsidR="00AF16C7" w:rsidRDefault="00AF16C7" w:rsidP="00AF16C7"/>
    <w:p w:rsidR="00AF16C7" w:rsidRDefault="00AF16C7" w:rsidP="00AF16C7"/>
    <w:p w:rsidR="00AF16C7" w:rsidRDefault="00AF16C7" w:rsidP="00AF16C7"/>
    <w:p w:rsidR="00AF16C7" w:rsidRDefault="00AF16C7" w:rsidP="00AF16C7">
      <w:r>
        <w:br w:type="page"/>
      </w:r>
    </w:p>
    <w:p w:rsidR="00AF16C7" w:rsidRPr="00375632" w:rsidRDefault="00AF16C7" w:rsidP="00AF16C7">
      <w:pPr>
        <w:rPr>
          <w:b/>
        </w:rPr>
      </w:pPr>
      <w:r w:rsidRPr="00375632">
        <w:rPr>
          <w:b/>
        </w:rPr>
        <w:lastRenderedPageBreak/>
        <w:t>Actions:</w:t>
      </w:r>
    </w:p>
    <w:p w:rsidR="00AF16C7" w:rsidRDefault="00AF16C7" w:rsidP="00AF16C7"/>
    <w:p w:rsidR="00AF16C7" w:rsidRDefault="00AF16C7" w:rsidP="00AF16C7">
      <w:pPr>
        <w:rPr>
          <w:iCs/>
        </w:rPr>
      </w:pPr>
      <w:r>
        <w:rPr>
          <w:iCs/>
        </w:rPr>
        <w:t>All members should:</w:t>
      </w:r>
    </w:p>
    <w:p w:rsidR="00AF16C7" w:rsidRDefault="00AF16C7" w:rsidP="00AF16C7">
      <w:pPr>
        <w:rPr>
          <w:iCs/>
        </w:rPr>
      </w:pPr>
      <w:r>
        <w:rPr>
          <w:iCs/>
        </w:rPr>
        <w:tab/>
        <w:t>Read brief</w:t>
      </w:r>
    </w:p>
    <w:p w:rsidR="00AF16C7" w:rsidRPr="00AF16C7" w:rsidRDefault="00AF16C7" w:rsidP="00AF16C7">
      <w:pPr>
        <w:rPr>
          <w:iCs/>
        </w:rPr>
      </w:pPr>
      <w:r>
        <w:rPr>
          <w:iCs/>
        </w:rPr>
        <w:tab/>
        <w:t>Make notes on brief – including ideas for implementation</w:t>
      </w:r>
      <w:r>
        <w:rPr>
          <w:iCs/>
        </w:rPr>
        <w:br/>
      </w:r>
      <w:r>
        <w:rPr>
          <w:iCs/>
        </w:rPr>
        <w:tab/>
        <w:t>Look into Java GUI</w:t>
      </w:r>
    </w:p>
    <w:p w:rsidR="00AF16C7" w:rsidRDefault="00AF16C7" w:rsidP="00AF16C7"/>
    <w:p w:rsidR="00AF16C7" w:rsidRDefault="00AF16C7" w:rsidP="00AF16C7"/>
    <w:p w:rsidR="00AF16C7" w:rsidRDefault="00AF16C7" w:rsidP="00AF16C7"/>
    <w:p w:rsidR="00AF16C7" w:rsidRDefault="00AF16C7" w:rsidP="00AF16C7"/>
    <w:p w:rsidR="00AF16C7" w:rsidRDefault="00AF16C7" w:rsidP="00AF16C7"/>
    <w:p w:rsidR="00AF16C7" w:rsidRDefault="00AF16C7" w:rsidP="00AF16C7"/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Next Meeting:</w:t>
      </w:r>
    </w:p>
    <w:p w:rsidR="00AF16C7" w:rsidRDefault="00AF16C7" w:rsidP="00AF16C7"/>
    <w:p w:rsidR="00AF16C7" w:rsidRDefault="00DF091C" w:rsidP="00AF16C7">
      <w:r>
        <w:t>29/02/2016 – 11-12am.</w:t>
      </w:r>
    </w:p>
    <w:p w:rsidR="00AF16C7" w:rsidRDefault="00AF16C7" w:rsidP="00AF16C7"/>
    <w:p w:rsidR="00AF16C7" w:rsidRPr="00375632" w:rsidRDefault="00AF16C7" w:rsidP="00AF16C7">
      <w:pPr>
        <w:rPr>
          <w:b/>
        </w:rPr>
      </w:pPr>
      <w:r w:rsidRPr="00375632">
        <w:rPr>
          <w:b/>
        </w:rPr>
        <w:t>Additional Comments:</w:t>
      </w:r>
    </w:p>
    <w:p w:rsidR="00AF16C7" w:rsidRDefault="00AF16C7" w:rsidP="00AF16C7"/>
    <w:p w:rsidR="00AF16C7" w:rsidRPr="00DF091C" w:rsidRDefault="00DF091C" w:rsidP="00AF16C7">
      <w:pPr>
        <w:rPr>
          <w:iCs/>
        </w:rPr>
      </w:pPr>
      <w:r>
        <w:rPr>
          <w:iCs/>
        </w:rPr>
        <w:t>None.</w:t>
      </w:r>
      <w:bookmarkStart w:id="0" w:name="_GoBack"/>
      <w:bookmarkEnd w:id="0"/>
    </w:p>
    <w:p w:rsidR="00AF16C7" w:rsidRDefault="00AF16C7" w:rsidP="00AF16C7"/>
    <w:p w:rsidR="00AF16C7" w:rsidRPr="00375632" w:rsidRDefault="00AF16C7" w:rsidP="00AF16C7">
      <w:pPr>
        <w:rPr>
          <w:i/>
        </w:rPr>
      </w:pPr>
    </w:p>
    <w:p w:rsidR="00AF16C7" w:rsidRPr="001C32EF" w:rsidRDefault="00AF16C7" w:rsidP="00AF16C7"/>
    <w:p w:rsidR="00B06FE9" w:rsidRDefault="00B06FE9"/>
    <w:sectPr w:rsidR="00B06FE9" w:rsidSect="009C7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6C7"/>
    <w:rsid w:val="00AF16C7"/>
    <w:rsid w:val="00B06FE9"/>
    <w:rsid w:val="00DF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41F5AA-21C4-445F-B60A-C2DC0F370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16C7"/>
    <w:pPr>
      <w:spacing w:after="0" w:line="240" w:lineRule="auto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16C7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16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BD4008D3</Template>
  <TotalTime>0</TotalTime>
  <Pages>2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Sussex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Thomas</dc:creator>
  <cp:keywords/>
  <dc:description/>
  <cp:lastModifiedBy>George Thomas</cp:lastModifiedBy>
  <cp:revision>2</cp:revision>
  <dcterms:created xsi:type="dcterms:W3CDTF">2016-05-06T11:30:00Z</dcterms:created>
  <dcterms:modified xsi:type="dcterms:W3CDTF">2016-05-06T11:40:00Z</dcterms:modified>
</cp:coreProperties>
</file>