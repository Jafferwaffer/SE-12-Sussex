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25" w:rsidRDefault="00D64F25" w:rsidP="00D64F25">
      <w:pPr>
        <w:pStyle w:val="Title"/>
      </w:pPr>
      <w:r>
        <w:t>Meeting Minutes: Group 12</w:t>
      </w:r>
    </w:p>
    <w:p w:rsidR="00D64F25" w:rsidRPr="00375632" w:rsidRDefault="00D64F25" w:rsidP="00D64F25">
      <w:pPr>
        <w:rPr>
          <w:b/>
        </w:rPr>
      </w:pPr>
      <w:r w:rsidRPr="00375632">
        <w:rPr>
          <w:b/>
        </w:rPr>
        <w:t xml:space="preserve">Meeting Type: </w:t>
      </w:r>
    </w:p>
    <w:p w:rsidR="00D64F25" w:rsidRDefault="00D64F25" w:rsidP="00D64F25"/>
    <w:p w:rsidR="00D64F25" w:rsidRDefault="00D64F25" w:rsidP="00D64F25">
      <w:pPr>
        <w:rPr>
          <w:iCs/>
        </w:rPr>
      </w:pPr>
      <w:r>
        <w:rPr>
          <w:iCs/>
        </w:rPr>
        <w:t>Group discussion</w:t>
      </w:r>
    </w:p>
    <w:p w:rsidR="00D64F25" w:rsidRPr="00E573A1" w:rsidRDefault="00D64F25" w:rsidP="00D64F25">
      <w:pPr>
        <w:rPr>
          <w:iCs/>
        </w:rPr>
      </w:pPr>
    </w:p>
    <w:p w:rsidR="00D64F25" w:rsidRPr="00375632" w:rsidRDefault="00D64F25" w:rsidP="00D64F25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</w:t>
      </w:r>
      <w:r>
        <w:rPr>
          <w:b/>
        </w:rPr>
        <w:t>05</w:t>
      </w:r>
      <w:r>
        <w:rPr>
          <w:b/>
        </w:rPr>
        <w:t>/0</w:t>
      </w:r>
      <w:r>
        <w:rPr>
          <w:b/>
        </w:rPr>
        <w:t>4</w:t>
      </w:r>
      <w:r>
        <w:rPr>
          <w:b/>
        </w:rPr>
        <w:t>/2016</w:t>
      </w:r>
    </w:p>
    <w:p w:rsidR="00D64F25" w:rsidRDefault="00D64F25" w:rsidP="00D64F25"/>
    <w:p w:rsidR="00D64F25" w:rsidRPr="00375632" w:rsidRDefault="00D64F25" w:rsidP="00D64F25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11:00am</w:t>
      </w:r>
    </w:p>
    <w:p w:rsidR="00D64F25" w:rsidRDefault="00D64F25" w:rsidP="00D64F25"/>
    <w:p w:rsidR="00D64F25" w:rsidRPr="00375632" w:rsidRDefault="00D64F25" w:rsidP="00D64F25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12:00</w:t>
      </w:r>
    </w:p>
    <w:p w:rsidR="00D64F25" w:rsidRDefault="00D64F25" w:rsidP="00D64F25"/>
    <w:p w:rsidR="00D64F25" w:rsidRPr="00375632" w:rsidRDefault="00D64F25" w:rsidP="00D64F25">
      <w:pPr>
        <w:rPr>
          <w:b/>
        </w:rPr>
      </w:pPr>
      <w:r w:rsidRPr="00375632">
        <w:rPr>
          <w:b/>
        </w:rPr>
        <w:t xml:space="preserve">Attendance: </w:t>
      </w:r>
    </w:p>
    <w:p w:rsidR="00D64F25" w:rsidRDefault="00D64F25" w:rsidP="00D64F25"/>
    <w:p w:rsidR="00D64F25" w:rsidRDefault="00D64F25" w:rsidP="00D64F25">
      <w:pPr>
        <w:rPr>
          <w:i/>
        </w:rPr>
      </w:pPr>
      <w:r>
        <w:rPr>
          <w:i/>
        </w:rPr>
        <w:t>George Y</w:t>
      </w:r>
    </w:p>
    <w:p w:rsidR="00D64F25" w:rsidRPr="00D64F25" w:rsidRDefault="00D64F25" w:rsidP="00D64F25">
      <w:pPr>
        <w:rPr>
          <w:i/>
          <w:lang w:val="de-DE"/>
        </w:rPr>
      </w:pPr>
      <w:r w:rsidRPr="00D64F25">
        <w:rPr>
          <w:i/>
          <w:lang w:val="de-DE"/>
        </w:rPr>
        <w:t>George T</w:t>
      </w:r>
    </w:p>
    <w:p w:rsidR="00D64F25" w:rsidRPr="00D64F25" w:rsidRDefault="00D64F25" w:rsidP="00D64F25">
      <w:pPr>
        <w:rPr>
          <w:i/>
          <w:lang w:val="de-DE"/>
        </w:rPr>
      </w:pPr>
      <w:r w:rsidRPr="00D64F25">
        <w:rPr>
          <w:i/>
          <w:lang w:val="de-DE"/>
        </w:rPr>
        <w:t>Hayden</w:t>
      </w:r>
    </w:p>
    <w:p w:rsidR="00D64F25" w:rsidRPr="00D64F25" w:rsidRDefault="00D64F25" w:rsidP="00D64F25">
      <w:pPr>
        <w:rPr>
          <w:i/>
          <w:lang w:val="de-DE"/>
        </w:rPr>
      </w:pPr>
      <w:r w:rsidRPr="00D64F25">
        <w:rPr>
          <w:i/>
          <w:lang w:val="de-DE"/>
        </w:rPr>
        <w:t>Nick</w:t>
      </w:r>
    </w:p>
    <w:p w:rsidR="00D64F25" w:rsidRPr="00D64F25" w:rsidRDefault="00D64F25" w:rsidP="00D64F25">
      <w:pPr>
        <w:rPr>
          <w:lang w:val="de-DE"/>
        </w:rPr>
      </w:pPr>
    </w:p>
    <w:p w:rsidR="00D64F25" w:rsidRPr="00D64F25" w:rsidRDefault="00D64F25" w:rsidP="00D64F25">
      <w:pPr>
        <w:rPr>
          <w:b/>
          <w:lang w:val="de-DE"/>
        </w:rPr>
      </w:pPr>
      <w:r w:rsidRPr="00D64F25">
        <w:rPr>
          <w:b/>
          <w:lang w:val="de-DE"/>
        </w:rPr>
        <w:t>Absence:</w:t>
      </w:r>
    </w:p>
    <w:p w:rsidR="00D64F25" w:rsidRDefault="00D64F25" w:rsidP="00D64F25">
      <w:r>
        <w:t xml:space="preserve">Hao – </w:t>
      </w:r>
      <w:r>
        <w:t>No reason given</w:t>
      </w:r>
    </w:p>
    <w:p w:rsidR="00D64F25" w:rsidRDefault="00D64F25" w:rsidP="00D64F25"/>
    <w:p w:rsidR="00D64F25" w:rsidRDefault="00D64F25" w:rsidP="00D64F25"/>
    <w:p w:rsidR="00D64F25" w:rsidRPr="00375632" w:rsidRDefault="00D64F25" w:rsidP="00D64F25">
      <w:pPr>
        <w:rPr>
          <w:b/>
        </w:rPr>
      </w:pPr>
      <w:r w:rsidRPr="00375632">
        <w:rPr>
          <w:b/>
        </w:rPr>
        <w:t>Progress:</w:t>
      </w:r>
    </w:p>
    <w:p w:rsidR="00D64F25" w:rsidRDefault="00D64F25" w:rsidP="00D64F25"/>
    <w:p w:rsidR="00D64F25" w:rsidRDefault="00D64F25" w:rsidP="00D64F25">
      <w:r>
        <w:t>Modeling documentation complete</w:t>
      </w:r>
    </w:p>
    <w:p w:rsidR="00D64F25" w:rsidRDefault="00D64F25" w:rsidP="00D64F25">
      <w:r>
        <w:t>Initial phase of coding nearing completion</w:t>
      </w:r>
    </w:p>
    <w:p w:rsidR="00D64F25" w:rsidRDefault="00D64F25" w:rsidP="00D64F25"/>
    <w:p w:rsidR="00D64F25" w:rsidRDefault="00D64F25" w:rsidP="00D64F25"/>
    <w:p w:rsidR="00D64F25" w:rsidRDefault="00D64F25" w:rsidP="00D64F25"/>
    <w:p w:rsidR="00D64F25" w:rsidRPr="00375632" w:rsidRDefault="00D64F25" w:rsidP="00D64F25">
      <w:pPr>
        <w:rPr>
          <w:b/>
        </w:rPr>
      </w:pPr>
      <w:r w:rsidRPr="00375632">
        <w:rPr>
          <w:b/>
        </w:rPr>
        <w:t>Actions:</w:t>
      </w:r>
    </w:p>
    <w:p w:rsidR="00D64F25" w:rsidRPr="00E573A1" w:rsidRDefault="00D64F25" w:rsidP="00D64F25">
      <w:pPr>
        <w:rPr>
          <w:iCs/>
        </w:rPr>
      </w:pPr>
    </w:p>
    <w:p w:rsidR="00D64F25" w:rsidRDefault="00D64F25" w:rsidP="00D64F25">
      <w:r>
        <w:t>George Y – Continue work on Ant brain</w:t>
      </w:r>
      <w:r>
        <w:br/>
        <w:t xml:space="preserve">George T &amp; Hayden – </w:t>
      </w:r>
      <w:r>
        <w:t>Continue</w:t>
      </w:r>
      <w:r>
        <w:t xml:space="preserve"> work on implementation phase (code)</w:t>
      </w:r>
    </w:p>
    <w:p w:rsidR="00D64F25" w:rsidRDefault="00D64F25" w:rsidP="00D64F25">
      <w:r>
        <w:t xml:space="preserve">Nick &amp; Hao – </w:t>
      </w:r>
      <w:r>
        <w:t>Continue</w:t>
      </w:r>
      <w:r>
        <w:t xml:space="preserve"> work on user interface</w:t>
      </w:r>
    </w:p>
    <w:p w:rsidR="00D64F25" w:rsidRDefault="00D64F25" w:rsidP="00D64F25"/>
    <w:p w:rsidR="00D64F25" w:rsidRDefault="00D64F25" w:rsidP="00D64F25">
      <w:r>
        <w:t>George T &amp; Hayden – start testing once first state of coding complete.</w:t>
      </w:r>
    </w:p>
    <w:p w:rsidR="00D64F25" w:rsidRDefault="00D64F25" w:rsidP="00D64F25"/>
    <w:p w:rsidR="00D64F25" w:rsidRDefault="00D64F25" w:rsidP="00D64F25"/>
    <w:p w:rsidR="00D64F25" w:rsidRDefault="00D64F25" w:rsidP="00D64F25">
      <w:pPr>
        <w:rPr>
          <w:b/>
        </w:rPr>
      </w:pPr>
      <w:r w:rsidRPr="00375632">
        <w:rPr>
          <w:b/>
        </w:rPr>
        <w:t>Next Meeting:</w:t>
      </w:r>
    </w:p>
    <w:p w:rsidR="00D64F25" w:rsidRPr="00375632" w:rsidRDefault="00D64F25" w:rsidP="00D64F25">
      <w:pPr>
        <w:rPr>
          <w:b/>
        </w:rPr>
      </w:pPr>
    </w:p>
    <w:p w:rsidR="00D64F25" w:rsidRDefault="00BF44A2" w:rsidP="00BF44A2">
      <w:pPr>
        <w:tabs>
          <w:tab w:val="center" w:pos="4150"/>
        </w:tabs>
      </w:pPr>
      <w:r>
        <w:t>11/04/2016</w:t>
      </w:r>
      <w:bookmarkStart w:id="0" w:name="_GoBack"/>
      <w:bookmarkEnd w:id="0"/>
    </w:p>
    <w:p w:rsidR="00D64F25" w:rsidRDefault="00D64F25" w:rsidP="00D64F25"/>
    <w:p w:rsidR="00276B13" w:rsidRDefault="00276B13" w:rsidP="00D64F25">
      <w:pPr>
        <w:rPr>
          <w:b/>
        </w:rPr>
      </w:pPr>
    </w:p>
    <w:p w:rsidR="00276B13" w:rsidRDefault="00276B13" w:rsidP="00D64F25">
      <w:pPr>
        <w:rPr>
          <w:b/>
        </w:rPr>
      </w:pPr>
    </w:p>
    <w:p w:rsidR="00276B13" w:rsidRDefault="00276B13" w:rsidP="00D64F25">
      <w:pPr>
        <w:rPr>
          <w:b/>
        </w:rPr>
      </w:pPr>
    </w:p>
    <w:p w:rsidR="00D64F25" w:rsidRPr="00375632" w:rsidRDefault="00D64F25" w:rsidP="00D64F25">
      <w:pPr>
        <w:rPr>
          <w:b/>
        </w:rPr>
      </w:pPr>
      <w:r w:rsidRPr="00375632">
        <w:rPr>
          <w:b/>
        </w:rPr>
        <w:lastRenderedPageBreak/>
        <w:t>Additional Comments:</w:t>
      </w:r>
    </w:p>
    <w:p w:rsidR="00D64F25" w:rsidRDefault="00D64F25" w:rsidP="00D64F25"/>
    <w:p w:rsidR="00D64F25" w:rsidRPr="00693467" w:rsidRDefault="00276B13" w:rsidP="00D64F25">
      <w:pPr>
        <w:rPr>
          <w:iCs/>
        </w:rPr>
      </w:pPr>
      <w:r>
        <w:rPr>
          <w:iCs/>
        </w:rPr>
        <w:t>Met a day after expected due to coursework deadlines.</w:t>
      </w:r>
    </w:p>
    <w:p w:rsidR="00D64F25" w:rsidRPr="00375632" w:rsidRDefault="00D64F25" w:rsidP="00D64F25">
      <w:pPr>
        <w:rPr>
          <w:i/>
        </w:rPr>
      </w:pPr>
    </w:p>
    <w:p w:rsidR="00D64F25" w:rsidRPr="001C32EF" w:rsidRDefault="00D64F25" w:rsidP="00D64F25"/>
    <w:p w:rsidR="00B06FE9" w:rsidRDefault="00B06FE9"/>
    <w:sectPr w:rsidR="00B06FE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25"/>
    <w:rsid w:val="00276B13"/>
    <w:rsid w:val="00B06FE9"/>
    <w:rsid w:val="00BF44A2"/>
    <w:rsid w:val="00D64F25"/>
    <w:rsid w:val="00E4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D4C91-5BD7-415A-A18F-41E27E28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25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F2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F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>University of Sussex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4</cp:revision>
  <dcterms:created xsi:type="dcterms:W3CDTF">2016-05-06T12:01:00Z</dcterms:created>
  <dcterms:modified xsi:type="dcterms:W3CDTF">2016-05-06T12:09:00Z</dcterms:modified>
</cp:coreProperties>
</file>