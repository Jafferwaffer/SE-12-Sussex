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DF" w:rsidRPr="008E1CE0" w:rsidRDefault="00C55F39" w:rsidP="00C55F39">
      <w:pPr>
        <w:pStyle w:val="Title"/>
      </w:pPr>
      <w:r w:rsidRPr="008E1CE0">
        <w:t>Requirements Document</w:t>
      </w:r>
    </w:p>
    <w:p w:rsidR="00C55F39" w:rsidRPr="008E1CE0" w:rsidRDefault="00C55F39" w:rsidP="00C55F39">
      <w:pPr>
        <w:pStyle w:val="Subtitle"/>
      </w:pPr>
    </w:p>
    <w:p w:rsidR="00C55F39" w:rsidRPr="008E1CE0" w:rsidRDefault="00C55F39" w:rsidP="00C55F39">
      <w:r w:rsidRPr="008E1CE0">
        <w:t>Draft 1.0</w:t>
      </w:r>
    </w:p>
    <w:p w:rsidR="00C55F39" w:rsidRPr="008E1CE0" w:rsidRDefault="00C55F39" w:rsidP="00C55F39">
      <w:r w:rsidRPr="008E1CE0">
        <w:t>29.02.16</w:t>
      </w:r>
    </w:p>
    <w:p w:rsidR="00C55F39" w:rsidRPr="008E1CE0" w:rsidRDefault="00C55F39" w:rsidP="00C55F39"/>
    <w:p w:rsidR="00C55F39" w:rsidRPr="008E1CE0" w:rsidRDefault="00C55F39" w:rsidP="00C55F39">
      <w:r w:rsidRPr="008E1CE0">
        <w:t>Nicolas</w:t>
      </w:r>
    </w:p>
    <w:p w:rsidR="00C55F39" w:rsidRPr="008E1CE0" w:rsidRDefault="00C55F39" w:rsidP="00C55F39">
      <w:r w:rsidRPr="008E1CE0">
        <w:t>George Y</w:t>
      </w:r>
    </w:p>
    <w:p w:rsidR="00C55F39" w:rsidRPr="008E1CE0" w:rsidRDefault="00C55F39" w:rsidP="00C55F39">
      <w:r w:rsidRPr="008E1CE0">
        <w:t>Haden</w:t>
      </w:r>
    </w:p>
    <w:p w:rsidR="00C55F39" w:rsidRDefault="005C37A3" w:rsidP="00C55F39">
      <w:proofErr w:type="spellStart"/>
      <w:r>
        <w:t>Hao</w:t>
      </w:r>
      <w:proofErr w:type="spellEnd"/>
      <w:r>
        <w:t xml:space="preserve"> Yan</w:t>
      </w:r>
    </w:p>
    <w:p w:rsidR="00337EC6" w:rsidRPr="008E1CE0" w:rsidRDefault="00337EC6" w:rsidP="00C55F39">
      <w:r>
        <w:t>George T</w:t>
      </w:r>
    </w:p>
    <w:p w:rsidR="00C55F39" w:rsidRPr="008E1CE0" w:rsidRDefault="00C55F39" w:rsidP="00C55F39"/>
    <w:p w:rsidR="00C55F39" w:rsidRPr="008E1CE0" w:rsidRDefault="00C55F39" w:rsidP="00C55F39"/>
    <w:p w:rsidR="00C55F39" w:rsidRPr="008E1CE0" w:rsidRDefault="00C55F39" w:rsidP="00C55F39">
      <w:r w:rsidRPr="008E1CE0">
        <w:br w:type="page"/>
      </w:r>
    </w:p>
    <w:p w:rsidR="008E1CE0" w:rsidRPr="008E1CE0" w:rsidRDefault="00C55F39" w:rsidP="00CA1B90">
      <w:pPr>
        <w:pStyle w:val="Heading1"/>
      </w:pPr>
      <w:r w:rsidRPr="008E1CE0">
        <w:lastRenderedPageBreak/>
        <w:t>Domain Requirements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E1CE0" w:rsidRPr="008E1CE0" w:rsidTr="008E1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E1CE0" w:rsidRPr="008E1CE0" w:rsidRDefault="008E1CE0" w:rsidP="008E1CE0">
            <w:pPr>
              <w:jc w:val="center"/>
            </w:pPr>
            <w:r>
              <w:t>Requirement</w:t>
            </w:r>
          </w:p>
        </w:tc>
        <w:tc>
          <w:tcPr>
            <w:tcW w:w="3005" w:type="dxa"/>
          </w:tcPr>
          <w:p w:rsidR="008E1CE0" w:rsidRPr="008E1CE0" w:rsidRDefault="008E1CE0" w:rsidP="008E1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</w:t>
            </w:r>
          </w:p>
        </w:tc>
        <w:tc>
          <w:tcPr>
            <w:tcW w:w="3006" w:type="dxa"/>
          </w:tcPr>
          <w:p w:rsidR="008E1CE0" w:rsidRPr="008E1CE0" w:rsidRDefault="008E1CE0" w:rsidP="008E1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quote</w:t>
            </w:r>
          </w:p>
        </w:tc>
      </w:tr>
      <w:tr w:rsidR="008E1CE0" w:rsidRPr="008E1CE0" w:rsidTr="008E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E1CE0" w:rsidRPr="008E1CE0" w:rsidRDefault="004E564E" w:rsidP="00C55F39">
            <w:r>
              <w:t xml:space="preserve">The program shall be supplied with a </w:t>
            </w:r>
            <w:r w:rsidRPr="004E564E">
              <w:rPr>
                <w:color w:val="7030A0"/>
              </w:rPr>
              <w:t xml:space="preserve">“novel” </w:t>
            </w:r>
            <w:r>
              <w:t>ant brain, that shall be compatible with other ant simulations</w:t>
            </w:r>
          </w:p>
        </w:tc>
        <w:tc>
          <w:tcPr>
            <w:tcW w:w="3005" w:type="dxa"/>
          </w:tcPr>
          <w:p w:rsidR="008E1CE0" w:rsidRPr="008E1CE0" w:rsidRDefault="004E564E" w:rsidP="00C5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quote</w:t>
            </w:r>
          </w:p>
        </w:tc>
        <w:tc>
          <w:tcPr>
            <w:tcW w:w="3006" w:type="dxa"/>
          </w:tcPr>
          <w:p w:rsidR="008E1CE0" w:rsidRPr="006C2551" w:rsidRDefault="004E564E" w:rsidP="00C5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E564E">
              <w:rPr>
                <w:i/>
                <w:iCs/>
              </w:rPr>
              <w:t>A novel, proof-of-concept ant-brain for the competition taking place at the end of the</w:t>
            </w:r>
            <w:r>
              <w:rPr>
                <w:i/>
                <w:iCs/>
              </w:rPr>
              <w:t xml:space="preserve"> course between all the teams</w:t>
            </w:r>
          </w:p>
        </w:tc>
      </w:tr>
    </w:tbl>
    <w:p w:rsidR="00C55F39" w:rsidRDefault="00C55F39" w:rsidP="00C55F39">
      <w:pPr>
        <w:pStyle w:val="Heading1"/>
      </w:pPr>
      <w:r w:rsidRPr="008E1CE0">
        <w:t>Non-Functional Requirements</w:t>
      </w:r>
    </w:p>
    <w:p w:rsidR="008E1CE0" w:rsidRPr="008E1CE0" w:rsidRDefault="008E1CE0" w:rsidP="008E1CE0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E1CE0" w:rsidRPr="008E1CE0" w:rsidTr="00B34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E1CE0" w:rsidRPr="008E1CE0" w:rsidRDefault="008E1CE0" w:rsidP="00B345DF">
            <w:pPr>
              <w:jc w:val="center"/>
            </w:pPr>
            <w:r>
              <w:t>Requirement</w:t>
            </w:r>
          </w:p>
        </w:tc>
        <w:tc>
          <w:tcPr>
            <w:tcW w:w="3005" w:type="dxa"/>
          </w:tcPr>
          <w:p w:rsidR="008E1CE0" w:rsidRPr="008E1CE0" w:rsidRDefault="008E1CE0" w:rsidP="00B34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</w:t>
            </w:r>
          </w:p>
        </w:tc>
        <w:tc>
          <w:tcPr>
            <w:tcW w:w="3006" w:type="dxa"/>
          </w:tcPr>
          <w:p w:rsidR="008E1CE0" w:rsidRPr="008E1CE0" w:rsidRDefault="008E1CE0" w:rsidP="00B34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quote</w:t>
            </w:r>
          </w:p>
        </w:tc>
      </w:tr>
      <w:tr w:rsidR="008E1CE0" w:rsidRPr="008E1CE0" w:rsidTr="00B3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E1CE0" w:rsidRPr="008E1CE0" w:rsidRDefault="00B75ED4" w:rsidP="00B345DF">
            <w:r>
              <w:t>Game</w:t>
            </w:r>
            <w:r w:rsidR="00621295">
              <w:t xml:space="preserve"> shall</w:t>
            </w:r>
            <w:r w:rsidR="0048264A">
              <w:t xml:space="preserve"> be two player, and strategic</w:t>
            </w:r>
          </w:p>
        </w:tc>
        <w:tc>
          <w:tcPr>
            <w:tcW w:w="3005" w:type="dxa"/>
          </w:tcPr>
          <w:p w:rsidR="008E1CE0" w:rsidRPr="008E1CE0" w:rsidRDefault="009A0BE8" w:rsidP="00B3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quote</w:t>
            </w:r>
          </w:p>
        </w:tc>
        <w:tc>
          <w:tcPr>
            <w:tcW w:w="3006" w:type="dxa"/>
          </w:tcPr>
          <w:p w:rsidR="008E1CE0" w:rsidRPr="006C2551" w:rsidRDefault="0048264A" w:rsidP="00B3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8264A">
              <w:rPr>
                <w:i/>
                <w:iCs/>
              </w:rPr>
              <w:t>The game proposed by the customer is a competitive two-player strategy game</w:t>
            </w:r>
          </w:p>
        </w:tc>
      </w:tr>
      <w:tr w:rsidR="009A0BE8" w:rsidRPr="008E1CE0" w:rsidTr="00B34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A0BE8" w:rsidRPr="008E1CE0" w:rsidRDefault="00B75ED4" w:rsidP="009A0BE8">
            <w:r>
              <w:t>G</w:t>
            </w:r>
            <w:r w:rsidR="009A0BE8">
              <w:t>ame shall allow brains to be uploaded into a world</w:t>
            </w:r>
          </w:p>
        </w:tc>
        <w:tc>
          <w:tcPr>
            <w:tcW w:w="3005" w:type="dxa"/>
          </w:tcPr>
          <w:p w:rsidR="009A0BE8" w:rsidRPr="008E1CE0" w:rsidRDefault="009A0BE8" w:rsidP="009A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quote</w:t>
            </w:r>
          </w:p>
        </w:tc>
        <w:tc>
          <w:tcPr>
            <w:tcW w:w="3006" w:type="dxa"/>
          </w:tcPr>
          <w:p w:rsidR="009A0BE8" w:rsidRPr="006C2551" w:rsidRDefault="009A0BE8" w:rsidP="009A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A0BE8">
              <w:rPr>
                <w:i/>
                <w:iCs/>
              </w:rPr>
              <w:t>To run the game, the brains are uploaded into an ant world with two ant colonies, one for each player</w:t>
            </w:r>
          </w:p>
        </w:tc>
      </w:tr>
      <w:tr w:rsidR="009A0BE8" w:rsidRPr="008E1CE0" w:rsidTr="00B3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A0BE8" w:rsidRPr="008E1CE0" w:rsidRDefault="00B75ED4" w:rsidP="00CA6A06">
            <w:r>
              <w:t>Game</w:t>
            </w:r>
            <w:r w:rsidR="00127EFB">
              <w:t xml:space="preserve"> shall support a “tournament” mode, allowing many players to upload their brains</w:t>
            </w:r>
          </w:p>
        </w:tc>
        <w:tc>
          <w:tcPr>
            <w:tcW w:w="3005" w:type="dxa"/>
          </w:tcPr>
          <w:p w:rsidR="009A0BE8" w:rsidRPr="008E1CE0" w:rsidRDefault="00CA6A06" w:rsidP="009A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quote</w:t>
            </w:r>
          </w:p>
        </w:tc>
        <w:tc>
          <w:tcPr>
            <w:tcW w:w="3006" w:type="dxa"/>
          </w:tcPr>
          <w:p w:rsidR="009A0BE8" w:rsidRPr="006C2551" w:rsidRDefault="00CA6A06" w:rsidP="009A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A6A06">
              <w:rPr>
                <w:i/>
                <w:iCs/>
              </w:rPr>
              <w:t>A program that allows to play tournaments, where an arbitrary number of players can upload ant-brains, who are all paired up to play against each other. The overall tournament winner is the ant brain that</w:t>
            </w:r>
            <w:r>
              <w:rPr>
                <w:i/>
                <w:iCs/>
              </w:rPr>
              <w:t xml:space="preserve"> wins the most individual games</w:t>
            </w:r>
          </w:p>
        </w:tc>
      </w:tr>
      <w:tr w:rsidR="009A0BE8" w:rsidRPr="008E1CE0" w:rsidTr="00B34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A0BE8" w:rsidRPr="008E1CE0" w:rsidRDefault="00362DE6" w:rsidP="009A0BE8">
            <w:r>
              <w:t>Program will be written in Java</w:t>
            </w:r>
          </w:p>
        </w:tc>
        <w:tc>
          <w:tcPr>
            <w:tcW w:w="3005" w:type="dxa"/>
          </w:tcPr>
          <w:p w:rsidR="009A0BE8" w:rsidRPr="008E1CE0" w:rsidRDefault="00362DE6" w:rsidP="0036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language most commonly used by our development team.</w:t>
            </w:r>
          </w:p>
        </w:tc>
        <w:tc>
          <w:tcPr>
            <w:tcW w:w="3006" w:type="dxa"/>
          </w:tcPr>
          <w:p w:rsidR="009A0BE8" w:rsidRPr="006C2551" w:rsidRDefault="00362DE6" w:rsidP="009A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62DE6">
              <w:rPr>
                <w:i/>
                <w:iCs/>
              </w:rPr>
              <w:t xml:space="preserve">You are free to choose your implementation language. Good choices would be Java, </w:t>
            </w:r>
            <w:proofErr w:type="spellStart"/>
            <w:r w:rsidRPr="00362DE6">
              <w:rPr>
                <w:i/>
                <w:iCs/>
              </w:rPr>
              <w:t>OCaml</w:t>
            </w:r>
            <w:proofErr w:type="spellEnd"/>
            <w:r w:rsidRPr="00362DE6">
              <w:rPr>
                <w:i/>
                <w:iCs/>
              </w:rPr>
              <w:t xml:space="preserve">, F#, Scala, C#, Python, or </w:t>
            </w:r>
            <w:proofErr w:type="spellStart"/>
            <w:r w:rsidRPr="00362DE6">
              <w:rPr>
                <w:i/>
                <w:iCs/>
              </w:rPr>
              <w:t>Javascript</w:t>
            </w:r>
            <w:proofErr w:type="spellEnd"/>
            <w:r w:rsidRPr="00362DE6">
              <w:rPr>
                <w:i/>
                <w:iCs/>
              </w:rPr>
              <w:t xml:space="preserve"> if you want to run yo</w:t>
            </w:r>
            <w:r>
              <w:rPr>
                <w:i/>
                <w:iCs/>
              </w:rPr>
              <w:t>ur game in the browser directly</w:t>
            </w:r>
          </w:p>
        </w:tc>
      </w:tr>
    </w:tbl>
    <w:p w:rsidR="00C55F39" w:rsidRPr="008E1CE0" w:rsidRDefault="00C55F39" w:rsidP="00C55F39"/>
    <w:p w:rsidR="00C55F39" w:rsidRDefault="00C55F39" w:rsidP="00C55F39">
      <w:pPr>
        <w:pStyle w:val="Heading1"/>
      </w:pPr>
      <w:r w:rsidRPr="008E1CE0">
        <w:t>Functional Requirements</w:t>
      </w:r>
    </w:p>
    <w:p w:rsidR="00621295" w:rsidRPr="00621295" w:rsidRDefault="00621295" w:rsidP="00621295"/>
    <w:p w:rsidR="008E1CE0" w:rsidRPr="008E1CE0" w:rsidRDefault="00621295" w:rsidP="00621295">
      <w:pPr>
        <w:pStyle w:val="Heading2"/>
      </w:pPr>
      <w:r>
        <w:t>Program requirements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E1CE0" w:rsidRPr="008E1CE0" w:rsidTr="00B34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E1CE0" w:rsidRPr="008E1CE0" w:rsidRDefault="008E1CE0" w:rsidP="00B345DF">
            <w:pPr>
              <w:jc w:val="center"/>
            </w:pPr>
            <w:r>
              <w:t>Requirement</w:t>
            </w:r>
          </w:p>
        </w:tc>
        <w:tc>
          <w:tcPr>
            <w:tcW w:w="3005" w:type="dxa"/>
          </w:tcPr>
          <w:p w:rsidR="008E1CE0" w:rsidRPr="008E1CE0" w:rsidRDefault="008E1CE0" w:rsidP="00B34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</w:t>
            </w:r>
          </w:p>
        </w:tc>
        <w:tc>
          <w:tcPr>
            <w:tcW w:w="3006" w:type="dxa"/>
          </w:tcPr>
          <w:p w:rsidR="008E1CE0" w:rsidRPr="008E1CE0" w:rsidRDefault="008E1CE0" w:rsidP="00B34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quote</w:t>
            </w:r>
          </w:p>
        </w:tc>
      </w:tr>
      <w:tr w:rsidR="008E1CE0" w:rsidRPr="008E1CE0" w:rsidTr="00B3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E1CE0" w:rsidRPr="008E1CE0" w:rsidRDefault="0048264A" w:rsidP="00B345DF">
            <w:r>
              <w:t>Program s</w:t>
            </w:r>
            <w:r w:rsidR="00B345DF">
              <w:t>hall check that a supplied ant brain is syntactically correct</w:t>
            </w:r>
          </w:p>
        </w:tc>
        <w:tc>
          <w:tcPr>
            <w:tcW w:w="3005" w:type="dxa"/>
          </w:tcPr>
          <w:p w:rsidR="008E1CE0" w:rsidRPr="008E1CE0" w:rsidRDefault="00B345DF" w:rsidP="00B3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Since this program will be using brains from many different teams, they must all adhere to a set of standards</w:t>
            </w:r>
          </w:p>
        </w:tc>
        <w:tc>
          <w:tcPr>
            <w:tcW w:w="3006" w:type="dxa"/>
          </w:tcPr>
          <w:p w:rsidR="008E1CE0" w:rsidRPr="006C2551" w:rsidRDefault="006C2551" w:rsidP="00B3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C2551">
              <w:rPr>
                <w:i/>
                <w:iCs/>
              </w:rPr>
              <w:t>A program that checks if an ant-brain supplied by a player is syntactically well-formed</w:t>
            </w:r>
          </w:p>
        </w:tc>
      </w:tr>
      <w:tr w:rsidR="008E1CE0" w:rsidRPr="008E1CE0" w:rsidTr="00B34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E1CE0" w:rsidRPr="008E1CE0" w:rsidRDefault="00B937EB" w:rsidP="00B345DF">
            <w:r>
              <w:t>Program shall check that any given ant world is syntactically correct</w:t>
            </w:r>
          </w:p>
        </w:tc>
        <w:tc>
          <w:tcPr>
            <w:tcW w:w="3005" w:type="dxa"/>
          </w:tcPr>
          <w:p w:rsidR="008E1CE0" w:rsidRPr="008E1CE0" w:rsidRDefault="00B937EB" w:rsidP="00B3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 ‘</w:t>
            </w:r>
          </w:p>
        </w:tc>
        <w:tc>
          <w:tcPr>
            <w:tcW w:w="3006" w:type="dxa"/>
          </w:tcPr>
          <w:p w:rsidR="008E1CE0" w:rsidRPr="006C2551" w:rsidRDefault="00B937EB" w:rsidP="00B3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937EB">
              <w:rPr>
                <w:i/>
                <w:iCs/>
              </w:rPr>
              <w:t xml:space="preserve">A program that checks if a given description of an ant world is syntactically well-formed and meets the </w:t>
            </w:r>
            <w:r w:rsidRPr="00B937EB">
              <w:rPr>
                <w:i/>
                <w:iCs/>
              </w:rPr>
              <w:lastRenderedPageBreak/>
              <w:t>requirements for</w:t>
            </w:r>
            <w:r>
              <w:rPr>
                <w:i/>
                <w:iCs/>
              </w:rPr>
              <w:t xml:space="preserve"> ant worlds used in tournaments</w:t>
            </w:r>
          </w:p>
        </w:tc>
      </w:tr>
      <w:tr w:rsidR="008E1CE0" w:rsidRPr="008E1CE0" w:rsidTr="00B3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E1CE0" w:rsidRPr="008E1CE0" w:rsidRDefault="0048264A" w:rsidP="00B345DF">
            <w:r>
              <w:lastRenderedPageBreak/>
              <w:t>Program shall “visualise” the world</w:t>
            </w:r>
          </w:p>
        </w:tc>
        <w:tc>
          <w:tcPr>
            <w:tcW w:w="3005" w:type="dxa"/>
          </w:tcPr>
          <w:p w:rsidR="008E1CE0" w:rsidRPr="008E1CE0" w:rsidRDefault="0048264A" w:rsidP="00B3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will make de-bugging and program usage easier for the end user and development team</w:t>
            </w:r>
          </w:p>
        </w:tc>
        <w:tc>
          <w:tcPr>
            <w:tcW w:w="3006" w:type="dxa"/>
          </w:tcPr>
          <w:p w:rsidR="008E1CE0" w:rsidRPr="006C2551" w:rsidRDefault="0048264A" w:rsidP="00B3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8264A">
              <w:rPr>
                <w:i/>
                <w:iCs/>
              </w:rPr>
              <w:t>A program that can visualise a given ant world</w:t>
            </w:r>
          </w:p>
        </w:tc>
      </w:tr>
      <w:tr w:rsidR="008E1CE0" w:rsidRPr="008E1CE0" w:rsidTr="00B34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E1CE0" w:rsidRPr="008E1CE0" w:rsidRDefault="00621295" w:rsidP="00B345DF">
            <w:r>
              <w:t>Program shall be able to randomly generate correct world</w:t>
            </w:r>
          </w:p>
        </w:tc>
        <w:tc>
          <w:tcPr>
            <w:tcW w:w="3005" w:type="dxa"/>
          </w:tcPr>
          <w:p w:rsidR="008E1CE0" w:rsidRPr="008E1CE0" w:rsidRDefault="001132A4" w:rsidP="00B3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quote</w:t>
            </w:r>
          </w:p>
        </w:tc>
        <w:tc>
          <w:tcPr>
            <w:tcW w:w="3006" w:type="dxa"/>
          </w:tcPr>
          <w:p w:rsidR="008E1CE0" w:rsidRPr="006C2551" w:rsidRDefault="00621295" w:rsidP="00B3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21295">
              <w:rPr>
                <w:i/>
                <w:iCs/>
              </w:rPr>
              <w:t>A program that allows the generation of random but well-formed ant worlds</w:t>
            </w:r>
          </w:p>
        </w:tc>
      </w:tr>
    </w:tbl>
    <w:p w:rsidR="008E1CE0" w:rsidRDefault="008E1CE0" w:rsidP="008E1CE0"/>
    <w:p w:rsidR="00621295" w:rsidRDefault="00621295" w:rsidP="00621295">
      <w:pPr>
        <w:pStyle w:val="Heading2"/>
      </w:pPr>
      <w:r>
        <w:t>Game requirements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1295" w:rsidRPr="008E1CE0" w:rsidTr="0062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21295" w:rsidRPr="008E1CE0" w:rsidRDefault="00621295" w:rsidP="00621295">
            <w:pPr>
              <w:jc w:val="center"/>
            </w:pPr>
            <w:r>
              <w:t>Requirement</w:t>
            </w:r>
          </w:p>
        </w:tc>
        <w:tc>
          <w:tcPr>
            <w:tcW w:w="3005" w:type="dxa"/>
          </w:tcPr>
          <w:p w:rsidR="00621295" w:rsidRPr="008E1CE0" w:rsidRDefault="00AB0229" w:rsidP="00621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  <w:tc>
          <w:tcPr>
            <w:tcW w:w="3006" w:type="dxa"/>
          </w:tcPr>
          <w:p w:rsidR="00621295" w:rsidRPr="008E1CE0" w:rsidRDefault="00621295" w:rsidP="00621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quote</w:t>
            </w:r>
          </w:p>
        </w:tc>
      </w:tr>
      <w:tr w:rsidR="00621295" w:rsidRPr="008E1CE0" w:rsidTr="0062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21295" w:rsidRPr="008E1CE0" w:rsidRDefault="00B75ED4" w:rsidP="00621295">
            <w:r>
              <w:t>Game</w:t>
            </w:r>
            <w:r w:rsidR="00621295">
              <w:t xml:space="preserve"> shall contain</w:t>
            </w:r>
            <w:r w:rsidR="001132A4">
              <w:t xml:space="preserve"> two ant hills, one per player</w:t>
            </w:r>
          </w:p>
        </w:tc>
        <w:tc>
          <w:tcPr>
            <w:tcW w:w="3005" w:type="dxa"/>
          </w:tcPr>
          <w:p w:rsidR="00621295" w:rsidRPr="008E1CE0" w:rsidRDefault="001132A4" w:rsidP="0062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quote</w:t>
            </w:r>
          </w:p>
        </w:tc>
        <w:tc>
          <w:tcPr>
            <w:tcW w:w="3006" w:type="dxa"/>
          </w:tcPr>
          <w:p w:rsidR="00621295" w:rsidRPr="006C2551" w:rsidRDefault="001132A4" w:rsidP="0062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132A4">
              <w:rPr>
                <w:i/>
                <w:iCs/>
              </w:rPr>
              <w:t>two species of ants are placed in a random world containing two anthills</w:t>
            </w:r>
          </w:p>
        </w:tc>
      </w:tr>
      <w:tr w:rsidR="00621295" w:rsidRPr="008E1CE0" w:rsidTr="00621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21295" w:rsidRPr="008E1CE0" w:rsidRDefault="00B75ED4" w:rsidP="00621295">
            <w:r>
              <w:t>Game</w:t>
            </w:r>
            <w:r w:rsidR="00AB0229">
              <w:t xml:space="preserve"> shall run for 300,000 rounds</w:t>
            </w:r>
          </w:p>
        </w:tc>
        <w:tc>
          <w:tcPr>
            <w:tcW w:w="3005" w:type="dxa"/>
          </w:tcPr>
          <w:p w:rsidR="00621295" w:rsidRPr="008E1CE0" w:rsidRDefault="00AB0229" w:rsidP="0062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quote</w:t>
            </w:r>
          </w:p>
        </w:tc>
        <w:tc>
          <w:tcPr>
            <w:tcW w:w="3006" w:type="dxa"/>
          </w:tcPr>
          <w:p w:rsidR="00621295" w:rsidRPr="006C2551" w:rsidRDefault="00AB0229" w:rsidP="0062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B0229">
              <w:rPr>
                <w:i/>
                <w:iCs/>
              </w:rPr>
              <w:t>The match is won by the species with the most food in its anth</w:t>
            </w:r>
            <w:r w:rsidR="004E564E">
              <w:rPr>
                <w:i/>
                <w:iCs/>
              </w:rPr>
              <w:t>ill at the end of 300000 rounds</w:t>
            </w:r>
          </w:p>
        </w:tc>
      </w:tr>
      <w:tr w:rsidR="00621295" w:rsidRPr="008E1CE0" w:rsidTr="0062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21295" w:rsidRPr="008E1CE0" w:rsidRDefault="00B75ED4" w:rsidP="00621295">
            <w:r>
              <w:t>Game</w:t>
            </w:r>
            <w:r w:rsidR="00AB0229">
              <w:t xml:space="preserve"> shall be won by the species with the most food</w:t>
            </w:r>
          </w:p>
        </w:tc>
        <w:tc>
          <w:tcPr>
            <w:tcW w:w="3005" w:type="dxa"/>
          </w:tcPr>
          <w:p w:rsidR="00621295" w:rsidRPr="008E1CE0" w:rsidRDefault="00AB0229" w:rsidP="0062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quote</w:t>
            </w:r>
          </w:p>
        </w:tc>
        <w:tc>
          <w:tcPr>
            <w:tcW w:w="3006" w:type="dxa"/>
          </w:tcPr>
          <w:p w:rsidR="00621295" w:rsidRPr="006C2551" w:rsidRDefault="00AB0229" w:rsidP="0062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 “</w:t>
            </w:r>
          </w:p>
        </w:tc>
      </w:tr>
    </w:tbl>
    <w:p w:rsidR="00B345DF" w:rsidRDefault="00B345DF" w:rsidP="008E1CE0"/>
    <w:p w:rsidR="00A54118" w:rsidRDefault="00A54118" w:rsidP="00A54118">
      <w:pPr>
        <w:pStyle w:val="Heading2"/>
      </w:pPr>
      <w:r>
        <w:t>World requirements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4118" w:rsidRPr="008E1CE0" w:rsidTr="00127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54118" w:rsidRPr="008E1CE0" w:rsidRDefault="00A54118" w:rsidP="00127EFB">
            <w:pPr>
              <w:jc w:val="center"/>
            </w:pPr>
            <w:r>
              <w:t>Requirement</w:t>
            </w:r>
          </w:p>
        </w:tc>
        <w:tc>
          <w:tcPr>
            <w:tcW w:w="3005" w:type="dxa"/>
          </w:tcPr>
          <w:p w:rsidR="00A54118" w:rsidRPr="008E1CE0" w:rsidRDefault="00A54118" w:rsidP="00127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</w:t>
            </w:r>
          </w:p>
        </w:tc>
        <w:tc>
          <w:tcPr>
            <w:tcW w:w="3006" w:type="dxa"/>
          </w:tcPr>
          <w:p w:rsidR="00A54118" w:rsidRPr="008E1CE0" w:rsidRDefault="00A54118" w:rsidP="00127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quote</w:t>
            </w:r>
          </w:p>
        </w:tc>
      </w:tr>
      <w:tr w:rsidR="00A54118" w:rsidRPr="008E1CE0" w:rsidTr="00127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54118" w:rsidRPr="008E1CE0" w:rsidRDefault="00B75ED4" w:rsidP="00127EFB">
            <w:r>
              <w:rPr>
                <w:color w:val="C00000"/>
              </w:rPr>
              <w:t>World</w:t>
            </w:r>
            <w:r w:rsidR="00A54118" w:rsidRPr="00A54118">
              <w:rPr>
                <w:color w:val="C00000"/>
              </w:rPr>
              <w:t xml:space="preserve"> shall contain “some” food sources, and “several” obstacles</w:t>
            </w:r>
          </w:p>
        </w:tc>
        <w:tc>
          <w:tcPr>
            <w:tcW w:w="3005" w:type="dxa"/>
          </w:tcPr>
          <w:p w:rsidR="00A54118" w:rsidRPr="008E1CE0" w:rsidRDefault="00A54118" w:rsidP="0012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quote</w:t>
            </w:r>
          </w:p>
        </w:tc>
        <w:tc>
          <w:tcPr>
            <w:tcW w:w="3006" w:type="dxa"/>
          </w:tcPr>
          <w:p w:rsidR="00A54118" w:rsidRPr="006C2551" w:rsidRDefault="00A54118" w:rsidP="00A54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54118">
              <w:rPr>
                <w:i/>
                <w:iCs/>
              </w:rPr>
              <w:t>the two species of ants are placed in a random world containing two anthills, some food sources, and several obstacles</w:t>
            </w:r>
          </w:p>
        </w:tc>
      </w:tr>
      <w:tr w:rsidR="00A54118" w:rsidRPr="008E1CE0" w:rsidTr="00127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54118" w:rsidRPr="008E1CE0" w:rsidRDefault="00A01B05" w:rsidP="00127EFB">
            <w:r>
              <w:t>World shall be made up of hexagonal cells</w:t>
            </w:r>
          </w:p>
        </w:tc>
        <w:tc>
          <w:tcPr>
            <w:tcW w:w="3005" w:type="dxa"/>
          </w:tcPr>
          <w:p w:rsidR="00A54118" w:rsidRPr="008E1CE0" w:rsidRDefault="00A01B05" w:rsidP="0012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quote</w:t>
            </w:r>
          </w:p>
        </w:tc>
        <w:tc>
          <w:tcPr>
            <w:tcW w:w="3006" w:type="dxa"/>
          </w:tcPr>
          <w:p w:rsidR="00A54118" w:rsidRPr="006C2551" w:rsidRDefault="00A01B05" w:rsidP="0012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01B05">
              <w:rPr>
                <w:i/>
                <w:iCs/>
              </w:rPr>
              <w:t xml:space="preserve">The world on which the game is played is a hexagonal grid </w:t>
            </w:r>
            <w:r w:rsidRPr="00A01B05">
              <w:rPr>
                <w:i/>
                <w:iCs/>
                <w:color w:val="7030A0"/>
              </w:rPr>
              <w:t>(just for fun)</w:t>
            </w:r>
          </w:p>
        </w:tc>
      </w:tr>
      <w:tr w:rsidR="00A54118" w:rsidRPr="008E1CE0" w:rsidTr="00127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54118" w:rsidRPr="008E1CE0" w:rsidRDefault="00B504F3" w:rsidP="00127EFB">
            <w:r>
              <w:t xml:space="preserve">A cell in the world shall be defined as a position [ </w:t>
            </w:r>
            <w:proofErr w:type="spellStart"/>
            <w:r>
              <w:t>pos</w:t>
            </w:r>
            <w:proofErr w:type="spellEnd"/>
            <w:r>
              <w:t xml:space="preserve"> = (x, y) ]</w:t>
            </w:r>
          </w:p>
        </w:tc>
        <w:tc>
          <w:tcPr>
            <w:tcW w:w="3005" w:type="dxa"/>
          </w:tcPr>
          <w:p w:rsidR="00A54118" w:rsidRPr="008E1CE0" w:rsidRDefault="00B504F3" w:rsidP="0012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quote</w:t>
            </w:r>
          </w:p>
        </w:tc>
        <w:tc>
          <w:tcPr>
            <w:tcW w:w="3006" w:type="dxa"/>
          </w:tcPr>
          <w:p w:rsidR="00A54118" w:rsidRPr="006C2551" w:rsidRDefault="00B504F3" w:rsidP="0012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504F3">
              <w:rPr>
                <w:i/>
                <w:iCs/>
              </w:rPr>
              <w:t xml:space="preserve">we use the type </w:t>
            </w:r>
            <w:proofErr w:type="spellStart"/>
            <w:r w:rsidRPr="00B504F3">
              <w:rPr>
                <w:i/>
                <w:iCs/>
                <w:color w:val="7030A0"/>
              </w:rPr>
              <w:t>pos</w:t>
            </w:r>
            <w:proofErr w:type="spellEnd"/>
            <w:r w:rsidRPr="00B504F3">
              <w:rPr>
                <w:i/>
                <w:iCs/>
              </w:rPr>
              <w:t xml:space="preserve"> as an abbreviation for pairs of integers</w:t>
            </w:r>
          </w:p>
        </w:tc>
      </w:tr>
      <w:tr w:rsidR="00A54118" w:rsidRPr="008E1CE0" w:rsidTr="00127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54118" w:rsidRPr="008E1CE0" w:rsidRDefault="00B6057C" w:rsidP="00127EFB">
            <w:r>
              <w:t xml:space="preserve">Adjacent cells shall be labelled in a clockwise order, starting at east, with integers 0-5, and this is given the type </w:t>
            </w:r>
            <w:proofErr w:type="spellStart"/>
            <w:r w:rsidRPr="00B6057C">
              <w:rPr>
                <w:color w:val="7030A0"/>
              </w:rPr>
              <w:t>dir</w:t>
            </w:r>
            <w:proofErr w:type="spellEnd"/>
          </w:p>
        </w:tc>
        <w:tc>
          <w:tcPr>
            <w:tcW w:w="3005" w:type="dxa"/>
          </w:tcPr>
          <w:p w:rsidR="00A54118" w:rsidRPr="008E1CE0" w:rsidRDefault="00B6057C" w:rsidP="00B6057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quote</w:t>
            </w:r>
          </w:p>
        </w:tc>
        <w:tc>
          <w:tcPr>
            <w:tcW w:w="3006" w:type="dxa"/>
          </w:tcPr>
          <w:p w:rsidR="00A54118" w:rsidRPr="006C2551" w:rsidRDefault="00B6057C" w:rsidP="0012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6057C">
              <w:rPr>
                <w:i/>
                <w:iCs/>
              </w:rPr>
              <w:t xml:space="preserve">On a hexagonal grid, each cell is adjacent to six other cells. We number these in clockwise order, </w:t>
            </w:r>
            <w:r>
              <w:rPr>
                <w:i/>
                <w:iCs/>
              </w:rPr>
              <w:t>from 0 (east) to 5 (north-east)</w:t>
            </w:r>
          </w:p>
        </w:tc>
      </w:tr>
    </w:tbl>
    <w:p w:rsidR="00A54118" w:rsidRDefault="00A54118" w:rsidP="008E1CE0"/>
    <w:p w:rsidR="00F9750F" w:rsidRDefault="00F9750F" w:rsidP="008E1CE0">
      <w:r>
        <w:t>Simulation shall implement the function Step, as given in the specification document (kinetics)</w:t>
      </w:r>
    </w:p>
    <w:p w:rsidR="00757728" w:rsidRDefault="00757728" w:rsidP="008E1CE0">
      <w:r>
        <w:t>Upon game initialisation, each cell within an anthill</w:t>
      </w:r>
      <w:r w:rsidR="0057018B">
        <w:t xml:space="preserve"> (7 cells)</w:t>
      </w:r>
      <w:r>
        <w:t xml:space="preserve"> is populated with an ant of the correct colour, and identities are then assigned top-to-bottom, and left-to-right.</w:t>
      </w:r>
      <w:r w:rsidR="00CA1B90">
        <w:t xml:space="preserve"> All ants initially face direction 0 (due north).</w:t>
      </w:r>
    </w:p>
    <w:p w:rsidR="0057018B" w:rsidRDefault="0057018B" w:rsidP="008E1CE0">
      <w:r>
        <w:t>At the end of the 300,000 rounds, the anthill with the most food within it wins. Food carried by ants does NOT count for final scoring</w:t>
      </w:r>
    </w:p>
    <w:p w:rsidR="009C5492" w:rsidRDefault="009C5492" w:rsidP="008E1CE0">
      <w:r>
        <w:lastRenderedPageBreak/>
        <w:t>There must be at least one empty cell between “adjacent” non-food items</w:t>
      </w:r>
      <w:bookmarkStart w:id="0" w:name="_GoBack"/>
      <w:bookmarkEnd w:id="0"/>
    </w:p>
    <w:p w:rsidR="00A54519" w:rsidRDefault="006633DB" w:rsidP="006633DB">
      <w:pPr>
        <w:pStyle w:val="Heading2"/>
      </w:pPr>
      <w:r>
        <w:t>Ant API</w:t>
      </w:r>
    </w:p>
    <w:p w:rsidR="00391F15" w:rsidRPr="00391F15" w:rsidRDefault="00391F15" w:rsidP="00391F15">
      <w:pPr>
        <w:rPr>
          <w:color w:val="C00000"/>
        </w:rPr>
      </w:pPr>
      <w:r>
        <w:rPr>
          <w:color w:val="C00000"/>
        </w:rPr>
        <w:t>Do we need to spell colour the American way? (</w:t>
      </w:r>
      <w:proofErr w:type="spellStart"/>
      <w:proofErr w:type="gramStart"/>
      <w:r>
        <w:rPr>
          <w:color w:val="C00000"/>
        </w:rPr>
        <w:t>color</w:t>
      </w:r>
      <w:proofErr w:type="spellEnd"/>
      <w:proofErr w:type="gramEnd"/>
      <w:r>
        <w:rPr>
          <w:color w:val="C00000"/>
        </w:rPr>
        <w:t>)</w:t>
      </w:r>
    </w:p>
    <w:p w:rsidR="00CA72EC" w:rsidRPr="005C1DAD" w:rsidRDefault="00CA72EC" w:rsidP="00CA72EC">
      <w:pPr>
        <w:pStyle w:val="ListParagraph"/>
        <w:numPr>
          <w:ilvl w:val="0"/>
          <w:numId w:val="5"/>
        </w:numPr>
      </w:pPr>
      <w:r>
        <w:t xml:space="preserve">Shall be able to read/write variables of enum </w:t>
      </w:r>
      <w:proofErr w:type="spellStart"/>
      <w:r>
        <w:rPr>
          <w:color w:val="7030A0"/>
        </w:rPr>
        <w:t>left_or_r</w:t>
      </w:r>
      <w:r w:rsidRPr="00585ED4">
        <w:rPr>
          <w:color w:val="7030A0"/>
        </w:rPr>
        <w:t>ight</w:t>
      </w:r>
      <w:proofErr w:type="spellEnd"/>
      <w:r>
        <w:rPr>
          <w:color w:val="7030A0"/>
        </w:rPr>
        <w:t xml:space="preserve"> [left, right]</w:t>
      </w:r>
    </w:p>
    <w:p w:rsidR="00AD6D94" w:rsidRPr="00AD6D94" w:rsidRDefault="005C1DAD" w:rsidP="00AD6D94">
      <w:pPr>
        <w:pStyle w:val="ListParagraph"/>
        <w:numPr>
          <w:ilvl w:val="0"/>
          <w:numId w:val="5"/>
        </w:numPr>
      </w:pPr>
      <w:r>
        <w:t xml:space="preserve">Shall contain a variable of enum type </w:t>
      </w:r>
      <w:proofErr w:type="spellStart"/>
      <w:r w:rsidR="00F87E3D">
        <w:rPr>
          <w:color w:val="7030A0"/>
        </w:rPr>
        <w:t>C</w:t>
      </w:r>
      <w:r w:rsidR="00391F15">
        <w:rPr>
          <w:color w:val="7030A0"/>
        </w:rPr>
        <w:t>olo</w:t>
      </w:r>
      <w:r w:rsidRPr="005C1DAD">
        <w:rPr>
          <w:color w:val="7030A0"/>
        </w:rPr>
        <w:t>r</w:t>
      </w:r>
      <w:proofErr w:type="spellEnd"/>
      <w:r>
        <w:rPr>
          <w:color w:val="7030A0"/>
        </w:rPr>
        <w:t xml:space="preserve"> [red, black]</w:t>
      </w:r>
    </w:p>
    <w:p w:rsidR="00AD6D94" w:rsidRPr="00AD6D94" w:rsidRDefault="00AD6D94" w:rsidP="00AD6D94">
      <w:pPr>
        <w:pStyle w:val="ListParagraph"/>
        <w:numPr>
          <w:ilvl w:val="0"/>
          <w:numId w:val="5"/>
        </w:numPr>
      </w:pPr>
      <w:r>
        <w:t xml:space="preserve">Shall contain an enum type </w:t>
      </w:r>
      <w:r>
        <w:rPr>
          <w:color w:val="7030A0"/>
        </w:rPr>
        <w:t>Marker[0..5]</w:t>
      </w:r>
    </w:p>
    <w:p w:rsidR="00AD6D94" w:rsidRPr="00DD5FB2" w:rsidRDefault="00AD6D94" w:rsidP="00AD6D94">
      <w:pPr>
        <w:pStyle w:val="ListParagraph"/>
        <w:numPr>
          <w:ilvl w:val="0"/>
          <w:numId w:val="5"/>
        </w:numPr>
      </w:pPr>
      <w:r w:rsidRPr="00AD6D94">
        <w:t xml:space="preserve">Shall contain an enum type </w:t>
      </w:r>
      <w:r>
        <w:rPr>
          <w:color w:val="7030A0"/>
        </w:rPr>
        <w:t>Sense[10]</w:t>
      </w:r>
    </w:p>
    <w:p w:rsidR="00DD5FB2" w:rsidRDefault="00DD5FB2" w:rsidP="00AD6D94">
      <w:pPr>
        <w:pStyle w:val="ListParagraph"/>
        <w:numPr>
          <w:ilvl w:val="0"/>
          <w:numId w:val="5"/>
        </w:numPr>
      </w:pPr>
      <w:r>
        <w:t>Shall contain between [0...9999] states</w:t>
      </w:r>
    </w:p>
    <w:p w:rsidR="00DD5FB2" w:rsidRPr="00DD5FB2" w:rsidRDefault="00DD5FB2" w:rsidP="00AD6D94">
      <w:pPr>
        <w:pStyle w:val="ListParagraph"/>
        <w:numPr>
          <w:ilvl w:val="0"/>
          <w:numId w:val="5"/>
        </w:numPr>
      </w:pPr>
      <w:r>
        <w:t xml:space="preserve">Shall contain an enum </w:t>
      </w:r>
      <w:r w:rsidRPr="00DD5FB2">
        <w:rPr>
          <w:color w:val="7030A0"/>
        </w:rPr>
        <w:t>States</w:t>
      </w:r>
      <w:r>
        <w:rPr>
          <w:color w:val="7030A0"/>
        </w:rPr>
        <w:t>[8]</w:t>
      </w:r>
    </w:p>
    <w:p w:rsidR="00DD5FB2" w:rsidRPr="00DD5FB2" w:rsidRDefault="00DD5FB2" w:rsidP="00DD5FB2">
      <w:pPr>
        <w:rPr>
          <w:i/>
          <w:iCs/>
        </w:rPr>
      </w:pPr>
      <w:r w:rsidRPr="00DD5FB2">
        <w:rPr>
          <w:i/>
          <w:iCs/>
        </w:rPr>
        <w:t>“</w:t>
      </w:r>
      <w:proofErr w:type="gramStart"/>
      <w:r w:rsidRPr="00DD5FB2">
        <w:rPr>
          <w:i/>
          <w:iCs/>
        </w:rPr>
        <w:t>each</w:t>
      </w:r>
      <w:proofErr w:type="gramEnd"/>
      <w:r w:rsidRPr="00DD5FB2">
        <w:rPr>
          <w:i/>
          <w:iCs/>
        </w:rPr>
        <w:t xml:space="preserve"> ant brain is just an array of instructions, indexed by states”</w:t>
      </w: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2834"/>
        <w:gridCol w:w="5035"/>
        <w:gridCol w:w="1157"/>
      </w:tblGrid>
      <w:tr w:rsidR="002E27CC" w:rsidTr="002E2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pct"/>
          </w:tcPr>
          <w:p w:rsidR="002E27CC" w:rsidRDefault="002E27CC" w:rsidP="00391F15">
            <w:pPr>
              <w:jc w:val="center"/>
            </w:pPr>
            <w:r>
              <w:t>Variable</w:t>
            </w:r>
          </w:p>
        </w:tc>
        <w:tc>
          <w:tcPr>
            <w:tcW w:w="2789" w:type="pct"/>
          </w:tcPr>
          <w:p w:rsidR="002E27CC" w:rsidRDefault="002E27CC" w:rsidP="00391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641" w:type="pct"/>
          </w:tcPr>
          <w:p w:rsidR="002E27CC" w:rsidRDefault="002E27CC" w:rsidP="00391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Get/Set</w:t>
            </w:r>
          </w:p>
        </w:tc>
      </w:tr>
      <w:tr w:rsidR="002E27CC" w:rsidTr="002E2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pct"/>
          </w:tcPr>
          <w:p w:rsidR="002E27CC" w:rsidRDefault="002E27CC" w:rsidP="00391F15">
            <w:r>
              <w:t>Integer id</w:t>
            </w:r>
          </w:p>
        </w:tc>
        <w:tc>
          <w:tcPr>
            <w:tcW w:w="2789" w:type="pct"/>
          </w:tcPr>
          <w:p w:rsidR="002E27CC" w:rsidRDefault="002E27CC" w:rsidP="0039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 ID</w:t>
            </w:r>
          </w:p>
        </w:tc>
        <w:tc>
          <w:tcPr>
            <w:tcW w:w="641" w:type="pct"/>
          </w:tcPr>
          <w:p w:rsidR="002E27CC" w:rsidRDefault="002E27CC" w:rsidP="0039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</w:tr>
      <w:tr w:rsidR="002E27CC" w:rsidTr="002E2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pct"/>
          </w:tcPr>
          <w:p w:rsidR="002E27CC" w:rsidRDefault="002E27CC" w:rsidP="00391F15"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color</w:t>
            </w:r>
            <w:proofErr w:type="spellEnd"/>
          </w:p>
        </w:tc>
        <w:tc>
          <w:tcPr>
            <w:tcW w:w="2789" w:type="pct"/>
          </w:tcPr>
          <w:p w:rsidR="002E27CC" w:rsidRDefault="002E27CC" w:rsidP="003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 colour</w:t>
            </w:r>
          </w:p>
        </w:tc>
        <w:tc>
          <w:tcPr>
            <w:tcW w:w="641" w:type="pct"/>
          </w:tcPr>
          <w:p w:rsidR="002E27CC" w:rsidRDefault="002E27CC" w:rsidP="003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2E27CC" w:rsidTr="002E2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pct"/>
          </w:tcPr>
          <w:p w:rsidR="002E27CC" w:rsidRDefault="002E27CC" w:rsidP="00391F15">
            <w:r>
              <w:t>Integer state [0..9999]</w:t>
            </w:r>
          </w:p>
        </w:tc>
        <w:tc>
          <w:tcPr>
            <w:tcW w:w="2789" w:type="pct"/>
          </w:tcPr>
          <w:p w:rsidR="002E27CC" w:rsidRDefault="002E27CC" w:rsidP="0039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state of the ant brain</w:t>
            </w:r>
          </w:p>
        </w:tc>
        <w:tc>
          <w:tcPr>
            <w:tcW w:w="641" w:type="pct"/>
          </w:tcPr>
          <w:p w:rsidR="002E27CC" w:rsidRDefault="002E27CC" w:rsidP="0039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</w:tr>
      <w:tr w:rsidR="002E27CC" w:rsidTr="002E2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pct"/>
          </w:tcPr>
          <w:p w:rsidR="002E27CC" w:rsidRDefault="002E27CC" w:rsidP="00391F15">
            <w:r>
              <w:t>Integer resting</w:t>
            </w:r>
          </w:p>
        </w:tc>
        <w:tc>
          <w:tcPr>
            <w:tcW w:w="2789" w:type="pct"/>
          </w:tcPr>
          <w:p w:rsidR="002E27CC" w:rsidRDefault="002E27CC" w:rsidP="003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rounds ant has rested for so far</w:t>
            </w:r>
          </w:p>
        </w:tc>
        <w:tc>
          <w:tcPr>
            <w:tcW w:w="641" w:type="pct"/>
          </w:tcPr>
          <w:p w:rsidR="002E27CC" w:rsidRDefault="002E27CC" w:rsidP="003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</w:tr>
      <w:tr w:rsidR="002E27CC" w:rsidTr="002E2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pct"/>
          </w:tcPr>
          <w:p w:rsidR="002E27CC" w:rsidRDefault="002E27CC" w:rsidP="00391F15">
            <w:r>
              <w:t>Integer direction [0..5]</w:t>
            </w:r>
          </w:p>
        </w:tc>
        <w:tc>
          <w:tcPr>
            <w:tcW w:w="2789" w:type="pct"/>
          </w:tcPr>
          <w:p w:rsidR="002E27CC" w:rsidRDefault="002E27CC" w:rsidP="0039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direction of ant</w:t>
            </w:r>
          </w:p>
        </w:tc>
        <w:tc>
          <w:tcPr>
            <w:tcW w:w="641" w:type="pct"/>
          </w:tcPr>
          <w:p w:rsidR="002E27CC" w:rsidRDefault="002E27CC" w:rsidP="0039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</w:tr>
      <w:tr w:rsidR="002E27CC" w:rsidTr="002E2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pct"/>
          </w:tcPr>
          <w:p w:rsidR="002E27CC" w:rsidRDefault="002E27CC" w:rsidP="00391F15">
            <w:r>
              <w:t xml:space="preserve">Boolean </w:t>
            </w:r>
            <w:proofErr w:type="spellStart"/>
            <w:r>
              <w:t>has_food</w:t>
            </w:r>
            <w:proofErr w:type="spellEnd"/>
          </w:p>
        </w:tc>
        <w:tc>
          <w:tcPr>
            <w:tcW w:w="2789" w:type="pct"/>
          </w:tcPr>
          <w:p w:rsidR="002E27CC" w:rsidRDefault="002E27CC" w:rsidP="003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this ant holding a food particle?</w:t>
            </w:r>
          </w:p>
        </w:tc>
        <w:tc>
          <w:tcPr>
            <w:tcW w:w="641" w:type="pct"/>
          </w:tcPr>
          <w:p w:rsidR="002E27CC" w:rsidRDefault="002E27CC" w:rsidP="003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</w:tr>
    </w:tbl>
    <w:p w:rsidR="00CA1B90" w:rsidRDefault="00CA1B90" w:rsidP="00A54519"/>
    <w:p w:rsidR="00A54519" w:rsidRPr="00A54519" w:rsidRDefault="003779D0" w:rsidP="00A54519">
      <w:r>
        <w:t xml:space="preserve">Ant </w:t>
      </w:r>
      <w:r w:rsidR="00A54519">
        <w:t>API shall contain at a minimum the following states</w:t>
      </w:r>
      <w:r>
        <w:t xml:space="preserve"> and functions</w:t>
      </w:r>
    </w:p>
    <w:tbl>
      <w:tblPr>
        <w:tblStyle w:val="GridTable2-Accent1"/>
        <w:tblW w:w="5000" w:type="pct"/>
        <w:tblLayout w:type="fixed"/>
        <w:tblLook w:val="04A0" w:firstRow="1" w:lastRow="0" w:firstColumn="1" w:lastColumn="0" w:noHBand="0" w:noVBand="1"/>
      </w:tblPr>
      <w:tblGrid>
        <w:gridCol w:w="2977"/>
        <w:gridCol w:w="6049"/>
      </w:tblGrid>
      <w:tr w:rsidR="006F497B" w:rsidRPr="00742501" w:rsidTr="00FF5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</w:tcPr>
          <w:p w:rsidR="006F497B" w:rsidRPr="00742501" w:rsidRDefault="006F497B" w:rsidP="00391F15">
            <w:pPr>
              <w:jc w:val="center"/>
            </w:pPr>
            <w:r>
              <w:t>State/Function</w:t>
            </w:r>
          </w:p>
        </w:tc>
        <w:tc>
          <w:tcPr>
            <w:tcW w:w="3351" w:type="pct"/>
            <w:noWrap/>
          </w:tcPr>
          <w:p w:rsidR="006F497B" w:rsidRPr="00742501" w:rsidRDefault="006F497B" w:rsidP="00391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F497B" w:rsidRPr="00742501" w:rsidTr="00FF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  <w:hideMark/>
          </w:tcPr>
          <w:p w:rsidR="006F497B" w:rsidRPr="00DD5FB2" w:rsidRDefault="005C1DAD" w:rsidP="006F497B">
            <w:pPr>
              <w:rPr>
                <w:color w:val="7030A0"/>
              </w:rPr>
            </w:pPr>
            <w:r w:rsidRPr="00DD5FB2">
              <w:rPr>
                <w:color w:val="7030A0"/>
              </w:rPr>
              <w:t>s</w:t>
            </w:r>
            <w:r w:rsidR="006F497B" w:rsidRPr="00DD5FB2">
              <w:rPr>
                <w:color w:val="7030A0"/>
              </w:rPr>
              <w:t xml:space="preserve">ense </w:t>
            </w:r>
            <w:r w:rsidR="00FF5035" w:rsidRPr="00DD5FB2">
              <w:rPr>
                <w:color w:val="7030A0"/>
              </w:rPr>
              <w:t>(</w:t>
            </w:r>
            <w:proofErr w:type="spellStart"/>
            <w:r w:rsidR="006F497B" w:rsidRPr="00DD5FB2">
              <w:rPr>
                <w:color w:val="7030A0"/>
              </w:rPr>
              <w:t>sensedir</w:t>
            </w:r>
            <w:proofErr w:type="spellEnd"/>
            <w:r w:rsidR="006F497B" w:rsidRPr="00DD5FB2">
              <w:rPr>
                <w:color w:val="7030A0"/>
              </w:rPr>
              <w:t xml:space="preserve"> st1 st2 </w:t>
            </w:r>
            <w:proofErr w:type="spellStart"/>
            <w:r w:rsidR="006F497B" w:rsidRPr="00DD5FB2">
              <w:rPr>
                <w:color w:val="7030A0"/>
              </w:rPr>
              <w:t>cond</w:t>
            </w:r>
            <w:proofErr w:type="spellEnd"/>
            <w:r w:rsidR="00FF5035" w:rsidRPr="00DD5FB2">
              <w:rPr>
                <w:color w:val="7030A0"/>
              </w:rPr>
              <w:t>)</w:t>
            </w:r>
          </w:p>
        </w:tc>
        <w:tc>
          <w:tcPr>
            <w:tcW w:w="3351" w:type="pct"/>
            <w:noWrap/>
            <w:hideMark/>
          </w:tcPr>
          <w:p w:rsidR="006F497B" w:rsidRPr="00742501" w:rsidRDefault="006F497B" w:rsidP="006F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2501">
              <w:t>Go to state st1 if </w:t>
            </w:r>
            <w:proofErr w:type="spellStart"/>
            <w:r w:rsidRPr="00742501">
              <w:t>cond</w:t>
            </w:r>
            <w:proofErr w:type="spellEnd"/>
            <w:r w:rsidRPr="00742501">
              <w:t> holds in </w:t>
            </w:r>
            <w:proofErr w:type="spellStart"/>
            <w:r w:rsidRPr="00742501">
              <w:t>sensedir</w:t>
            </w:r>
            <w:proofErr w:type="spellEnd"/>
            <w:r w:rsidRPr="00742501">
              <w:t>;</w:t>
            </w:r>
            <w:r>
              <w:t xml:space="preserve"> </w:t>
            </w:r>
            <w:r w:rsidRPr="00742501">
              <w:t>and to state st2 otherwise.</w:t>
            </w:r>
          </w:p>
        </w:tc>
      </w:tr>
      <w:tr w:rsidR="006F497B" w:rsidRPr="00742501" w:rsidTr="00FF5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  <w:hideMark/>
          </w:tcPr>
          <w:p w:rsidR="006F497B" w:rsidRPr="00DD5FB2" w:rsidRDefault="005C1DAD" w:rsidP="006F497B">
            <w:pPr>
              <w:rPr>
                <w:color w:val="7030A0"/>
              </w:rPr>
            </w:pPr>
            <w:r w:rsidRPr="00DD5FB2">
              <w:rPr>
                <w:color w:val="7030A0"/>
              </w:rPr>
              <w:t>m</w:t>
            </w:r>
            <w:r w:rsidR="006F497B" w:rsidRPr="00DD5FB2">
              <w:rPr>
                <w:color w:val="7030A0"/>
              </w:rPr>
              <w:t>ark</w:t>
            </w:r>
            <w:r w:rsidR="00FF5035" w:rsidRPr="00DD5FB2">
              <w:rPr>
                <w:color w:val="7030A0"/>
              </w:rPr>
              <w:t>(</w:t>
            </w:r>
            <w:r w:rsidR="006F497B" w:rsidRPr="00DD5FB2">
              <w:rPr>
                <w:color w:val="7030A0"/>
              </w:rPr>
              <w:t xml:space="preserve"> </w:t>
            </w:r>
            <w:proofErr w:type="spellStart"/>
            <w:r w:rsidR="006F497B" w:rsidRPr="00DD5FB2">
              <w:rPr>
                <w:color w:val="7030A0"/>
              </w:rPr>
              <w:t>i</w:t>
            </w:r>
            <w:proofErr w:type="spellEnd"/>
            <w:r w:rsidR="006F497B" w:rsidRPr="00DD5FB2">
              <w:rPr>
                <w:color w:val="7030A0"/>
              </w:rPr>
              <w:t xml:space="preserve"> </w:t>
            </w:r>
            <w:proofErr w:type="spellStart"/>
            <w:r w:rsidR="006F497B" w:rsidRPr="00DD5FB2">
              <w:rPr>
                <w:color w:val="7030A0"/>
              </w:rPr>
              <w:t>st</w:t>
            </w:r>
            <w:proofErr w:type="spellEnd"/>
            <w:r w:rsidR="00FF5035" w:rsidRPr="00DD5FB2">
              <w:rPr>
                <w:color w:val="7030A0"/>
              </w:rPr>
              <w:t>)</w:t>
            </w:r>
          </w:p>
        </w:tc>
        <w:tc>
          <w:tcPr>
            <w:tcW w:w="3351" w:type="pct"/>
            <w:noWrap/>
            <w:hideMark/>
          </w:tcPr>
          <w:p w:rsidR="006F497B" w:rsidRPr="00742501" w:rsidRDefault="006F497B" w:rsidP="006F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501">
              <w:t>Set mark </w:t>
            </w:r>
            <w:proofErr w:type="spellStart"/>
            <w:r w:rsidRPr="00742501">
              <w:t>i</w:t>
            </w:r>
            <w:proofErr w:type="spellEnd"/>
            <w:r w:rsidRPr="00742501">
              <w:t> in current cell and go to </w:t>
            </w:r>
            <w:proofErr w:type="spellStart"/>
            <w:r w:rsidRPr="00742501">
              <w:t>st.</w:t>
            </w:r>
            <w:proofErr w:type="spellEnd"/>
          </w:p>
        </w:tc>
      </w:tr>
      <w:tr w:rsidR="006F497B" w:rsidRPr="00742501" w:rsidTr="00FF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  <w:hideMark/>
          </w:tcPr>
          <w:p w:rsidR="006F497B" w:rsidRPr="00DD5FB2" w:rsidRDefault="005C1DAD" w:rsidP="006F497B">
            <w:pPr>
              <w:rPr>
                <w:color w:val="7030A0"/>
              </w:rPr>
            </w:pPr>
            <w:r w:rsidRPr="00DD5FB2">
              <w:rPr>
                <w:color w:val="7030A0"/>
              </w:rPr>
              <w:t>u</w:t>
            </w:r>
            <w:r w:rsidR="006F497B" w:rsidRPr="00DD5FB2">
              <w:rPr>
                <w:color w:val="7030A0"/>
              </w:rPr>
              <w:t>nmark</w:t>
            </w:r>
            <w:r w:rsidR="00FF5035" w:rsidRPr="00DD5FB2">
              <w:rPr>
                <w:color w:val="7030A0"/>
              </w:rPr>
              <w:t xml:space="preserve"> (</w:t>
            </w:r>
            <w:r w:rsidR="006F497B" w:rsidRPr="00DD5FB2">
              <w:rPr>
                <w:color w:val="7030A0"/>
              </w:rPr>
              <w:t xml:space="preserve"> </w:t>
            </w:r>
            <w:proofErr w:type="spellStart"/>
            <w:r w:rsidR="006F497B" w:rsidRPr="00DD5FB2">
              <w:rPr>
                <w:color w:val="7030A0"/>
              </w:rPr>
              <w:t>i</w:t>
            </w:r>
            <w:proofErr w:type="spellEnd"/>
            <w:r w:rsidR="006F497B" w:rsidRPr="00DD5FB2">
              <w:rPr>
                <w:color w:val="7030A0"/>
              </w:rPr>
              <w:t xml:space="preserve"> </w:t>
            </w:r>
            <w:proofErr w:type="spellStart"/>
            <w:r w:rsidR="006F497B" w:rsidRPr="00DD5FB2">
              <w:rPr>
                <w:color w:val="7030A0"/>
              </w:rPr>
              <w:t>st</w:t>
            </w:r>
            <w:proofErr w:type="spellEnd"/>
            <w:r w:rsidR="00FF5035" w:rsidRPr="00DD5FB2">
              <w:rPr>
                <w:color w:val="7030A0"/>
              </w:rPr>
              <w:t>)</w:t>
            </w:r>
          </w:p>
        </w:tc>
        <w:tc>
          <w:tcPr>
            <w:tcW w:w="3351" w:type="pct"/>
            <w:noWrap/>
            <w:hideMark/>
          </w:tcPr>
          <w:p w:rsidR="006F497B" w:rsidRPr="00742501" w:rsidRDefault="006F497B" w:rsidP="006F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2501">
              <w:t>Clear mark </w:t>
            </w:r>
            <w:proofErr w:type="spellStart"/>
            <w:r w:rsidRPr="00742501">
              <w:t>i</w:t>
            </w:r>
            <w:proofErr w:type="spellEnd"/>
            <w:r w:rsidRPr="00742501">
              <w:t> in current cell and go to </w:t>
            </w:r>
            <w:proofErr w:type="spellStart"/>
            <w:r w:rsidRPr="00742501">
              <w:t>st.</w:t>
            </w:r>
            <w:proofErr w:type="spellEnd"/>
          </w:p>
        </w:tc>
      </w:tr>
      <w:tr w:rsidR="006F497B" w:rsidRPr="00742501" w:rsidTr="00FF5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  <w:hideMark/>
          </w:tcPr>
          <w:p w:rsidR="006F497B" w:rsidRPr="00DD5FB2" w:rsidRDefault="005C1DAD" w:rsidP="006F497B">
            <w:pPr>
              <w:rPr>
                <w:color w:val="7030A0"/>
              </w:rPr>
            </w:pPr>
            <w:proofErr w:type="spellStart"/>
            <w:r w:rsidRPr="00DD5FB2">
              <w:rPr>
                <w:color w:val="7030A0"/>
              </w:rPr>
              <w:t>p</w:t>
            </w:r>
            <w:r w:rsidR="006F497B" w:rsidRPr="00DD5FB2">
              <w:rPr>
                <w:color w:val="7030A0"/>
              </w:rPr>
              <w:t>ickUp</w:t>
            </w:r>
            <w:proofErr w:type="spellEnd"/>
            <w:r w:rsidR="006F497B" w:rsidRPr="00DD5FB2">
              <w:rPr>
                <w:color w:val="7030A0"/>
              </w:rPr>
              <w:t xml:space="preserve"> </w:t>
            </w:r>
            <w:r w:rsidR="00FF5035" w:rsidRPr="00DD5FB2">
              <w:rPr>
                <w:color w:val="7030A0"/>
              </w:rPr>
              <w:t>(</w:t>
            </w:r>
            <w:r w:rsidR="006F497B" w:rsidRPr="00DD5FB2">
              <w:rPr>
                <w:color w:val="7030A0"/>
              </w:rPr>
              <w:t>st1 st2</w:t>
            </w:r>
            <w:r w:rsidR="00FF5035" w:rsidRPr="00DD5FB2">
              <w:rPr>
                <w:color w:val="7030A0"/>
              </w:rPr>
              <w:t>)</w:t>
            </w:r>
          </w:p>
        </w:tc>
        <w:tc>
          <w:tcPr>
            <w:tcW w:w="3351" w:type="pct"/>
            <w:noWrap/>
            <w:hideMark/>
          </w:tcPr>
          <w:p w:rsidR="006F497B" w:rsidRPr="00742501" w:rsidRDefault="006F497B" w:rsidP="006F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501">
              <w:t>Pick up food from current cell and go to st1;</w:t>
            </w:r>
            <w:r>
              <w:t xml:space="preserve"> </w:t>
            </w:r>
            <w:r w:rsidRPr="00742501">
              <w:t>go to st2 if there is no food in the current cell.</w:t>
            </w:r>
          </w:p>
        </w:tc>
      </w:tr>
      <w:tr w:rsidR="006F497B" w:rsidRPr="00742501" w:rsidTr="00FF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  <w:hideMark/>
          </w:tcPr>
          <w:p w:rsidR="006F497B" w:rsidRPr="00DD5FB2" w:rsidRDefault="005C1DAD" w:rsidP="006F497B">
            <w:pPr>
              <w:rPr>
                <w:color w:val="7030A0"/>
              </w:rPr>
            </w:pPr>
            <w:r w:rsidRPr="00DD5FB2">
              <w:rPr>
                <w:color w:val="7030A0"/>
              </w:rPr>
              <w:t>d</w:t>
            </w:r>
            <w:r w:rsidR="006F497B" w:rsidRPr="00DD5FB2">
              <w:rPr>
                <w:color w:val="7030A0"/>
              </w:rPr>
              <w:t xml:space="preserve">rop </w:t>
            </w:r>
            <w:r w:rsidR="00FF5035" w:rsidRPr="00DD5FB2">
              <w:rPr>
                <w:color w:val="7030A0"/>
              </w:rPr>
              <w:t>(</w:t>
            </w:r>
            <w:proofErr w:type="spellStart"/>
            <w:r w:rsidR="006F497B" w:rsidRPr="00DD5FB2">
              <w:rPr>
                <w:color w:val="7030A0"/>
              </w:rPr>
              <w:t>st</w:t>
            </w:r>
            <w:proofErr w:type="spellEnd"/>
            <w:r w:rsidR="00FF5035" w:rsidRPr="00DD5FB2">
              <w:rPr>
                <w:color w:val="7030A0"/>
              </w:rPr>
              <w:t>)</w:t>
            </w:r>
          </w:p>
        </w:tc>
        <w:tc>
          <w:tcPr>
            <w:tcW w:w="3351" w:type="pct"/>
            <w:noWrap/>
            <w:hideMark/>
          </w:tcPr>
          <w:p w:rsidR="006F497B" w:rsidRPr="00742501" w:rsidRDefault="006F497B" w:rsidP="006F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2501">
              <w:t>Drop food in current cell and go to </w:t>
            </w:r>
            <w:proofErr w:type="spellStart"/>
            <w:r w:rsidRPr="00742501">
              <w:t>st.</w:t>
            </w:r>
            <w:proofErr w:type="spellEnd"/>
          </w:p>
        </w:tc>
      </w:tr>
      <w:tr w:rsidR="006F497B" w:rsidRPr="00742501" w:rsidTr="00FF5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  <w:hideMark/>
          </w:tcPr>
          <w:p w:rsidR="006F497B" w:rsidRPr="00DD5FB2" w:rsidRDefault="005C1DAD" w:rsidP="006F497B">
            <w:pPr>
              <w:rPr>
                <w:color w:val="7030A0"/>
              </w:rPr>
            </w:pPr>
            <w:r w:rsidRPr="00DD5FB2">
              <w:rPr>
                <w:color w:val="7030A0"/>
              </w:rPr>
              <w:t>t</w:t>
            </w:r>
            <w:r w:rsidR="006F497B" w:rsidRPr="00DD5FB2">
              <w:rPr>
                <w:color w:val="7030A0"/>
              </w:rPr>
              <w:t xml:space="preserve">urn </w:t>
            </w:r>
            <w:r w:rsidR="00FF5035" w:rsidRPr="00DD5FB2">
              <w:rPr>
                <w:color w:val="7030A0"/>
              </w:rPr>
              <w:t>(</w:t>
            </w:r>
            <w:proofErr w:type="spellStart"/>
            <w:r w:rsidR="006F497B" w:rsidRPr="00DD5FB2">
              <w:rPr>
                <w:color w:val="7030A0"/>
              </w:rPr>
              <w:t>lr</w:t>
            </w:r>
            <w:proofErr w:type="spellEnd"/>
            <w:r w:rsidR="006F497B" w:rsidRPr="00DD5FB2">
              <w:rPr>
                <w:color w:val="7030A0"/>
              </w:rPr>
              <w:t xml:space="preserve"> </w:t>
            </w:r>
            <w:proofErr w:type="spellStart"/>
            <w:r w:rsidR="006F497B" w:rsidRPr="00DD5FB2">
              <w:rPr>
                <w:color w:val="7030A0"/>
              </w:rPr>
              <w:t>st</w:t>
            </w:r>
            <w:proofErr w:type="spellEnd"/>
            <w:r w:rsidR="00FF5035" w:rsidRPr="00DD5FB2">
              <w:rPr>
                <w:color w:val="7030A0"/>
              </w:rPr>
              <w:t>)</w:t>
            </w:r>
          </w:p>
        </w:tc>
        <w:tc>
          <w:tcPr>
            <w:tcW w:w="3351" w:type="pct"/>
            <w:noWrap/>
            <w:hideMark/>
          </w:tcPr>
          <w:p w:rsidR="006F497B" w:rsidRPr="00742501" w:rsidRDefault="006F497B" w:rsidP="006F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501">
              <w:t>Turn left or right and go to </w:t>
            </w:r>
            <w:proofErr w:type="spellStart"/>
            <w:r w:rsidRPr="00742501">
              <w:t>st.</w:t>
            </w:r>
            <w:proofErr w:type="spellEnd"/>
          </w:p>
        </w:tc>
      </w:tr>
      <w:tr w:rsidR="006F497B" w:rsidRPr="00742501" w:rsidTr="00FF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  <w:hideMark/>
          </w:tcPr>
          <w:p w:rsidR="006F497B" w:rsidRPr="00742501" w:rsidRDefault="005C1DAD" w:rsidP="006F497B">
            <w:r w:rsidRPr="00DD5FB2">
              <w:rPr>
                <w:color w:val="7030A0"/>
              </w:rPr>
              <w:t>m</w:t>
            </w:r>
            <w:r w:rsidR="006F497B" w:rsidRPr="00DD5FB2">
              <w:rPr>
                <w:color w:val="7030A0"/>
              </w:rPr>
              <w:t xml:space="preserve">ove </w:t>
            </w:r>
            <w:r w:rsidR="00FF5035" w:rsidRPr="00DD5FB2">
              <w:rPr>
                <w:color w:val="7030A0"/>
              </w:rPr>
              <w:t>(</w:t>
            </w:r>
            <w:r w:rsidR="006F497B" w:rsidRPr="00DD5FB2">
              <w:rPr>
                <w:color w:val="7030A0"/>
              </w:rPr>
              <w:t>st1 st2</w:t>
            </w:r>
            <w:r w:rsidR="00FF5035" w:rsidRPr="00DD5FB2">
              <w:rPr>
                <w:color w:val="7030A0"/>
              </w:rPr>
              <w:t>)</w:t>
            </w:r>
          </w:p>
        </w:tc>
        <w:tc>
          <w:tcPr>
            <w:tcW w:w="3351" w:type="pct"/>
            <w:noWrap/>
            <w:hideMark/>
          </w:tcPr>
          <w:p w:rsidR="006F497B" w:rsidRPr="00742501" w:rsidRDefault="006F497B" w:rsidP="006F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2501">
              <w:t>Move forward and go to st1;</w:t>
            </w:r>
            <w:r>
              <w:t xml:space="preserve"> </w:t>
            </w:r>
            <w:r w:rsidRPr="00742501">
              <w:t>go to st2 if the cell ahead is blocked.</w:t>
            </w:r>
          </w:p>
        </w:tc>
      </w:tr>
      <w:tr w:rsidR="006F497B" w:rsidRPr="00742501" w:rsidTr="00FF5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  <w:hideMark/>
          </w:tcPr>
          <w:p w:rsidR="006F497B" w:rsidRPr="00742501" w:rsidRDefault="005C1DAD" w:rsidP="006F497B">
            <w:r w:rsidRPr="00DD5FB2">
              <w:rPr>
                <w:color w:val="7030A0"/>
              </w:rPr>
              <w:t>f</w:t>
            </w:r>
            <w:r w:rsidR="006F497B" w:rsidRPr="00DD5FB2">
              <w:rPr>
                <w:color w:val="7030A0"/>
              </w:rPr>
              <w:t xml:space="preserve">lip </w:t>
            </w:r>
            <w:r w:rsidR="00FF5035" w:rsidRPr="00DD5FB2">
              <w:rPr>
                <w:color w:val="7030A0"/>
              </w:rPr>
              <w:t>(</w:t>
            </w:r>
            <w:r w:rsidR="006F497B" w:rsidRPr="00DD5FB2">
              <w:rPr>
                <w:color w:val="7030A0"/>
              </w:rPr>
              <w:t>p st1 st2</w:t>
            </w:r>
            <w:r w:rsidR="00FF5035" w:rsidRPr="00DD5FB2">
              <w:rPr>
                <w:color w:val="7030A0"/>
              </w:rPr>
              <w:t>)</w:t>
            </w:r>
          </w:p>
        </w:tc>
        <w:tc>
          <w:tcPr>
            <w:tcW w:w="3351" w:type="pct"/>
            <w:noWrap/>
            <w:hideMark/>
          </w:tcPr>
          <w:p w:rsidR="006F497B" w:rsidRPr="00742501" w:rsidRDefault="006F497B" w:rsidP="006F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501">
              <w:t>Choose a random number x from 0 to p-1;</w:t>
            </w:r>
            <w:r>
              <w:t xml:space="preserve"> </w:t>
            </w:r>
            <w:r w:rsidRPr="00742501">
              <w:t>go to st1 if x=0 and st2 otherwise.</w:t>
            </w:r>
          </w:p>
        </w:tc>
      </w:tr>
      <w:tr w:rsidR="005C1DAD" w:rsidRPr="00742501" w:rsidTr="00FF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</w:tcPr>
          <w:p w:rsidR="005C1DAD" w:rsidRPr="00742501" w:rsidRDefault="005C1DAD" w:rsidP="006F497B">
            <w:proofErr w:type="spellStart"/>
            <w:r>
              <w:t>other</w:t>
            </w:r>
            <w:r w:rsidR="00F87E3D">
              <w:t>_color</w:t>
            </w:r>
            <w:proofErr w:type="spellEnd"/>
            <w:r w:rsidR="00F87E3D">
              <w:t xml:space="preserve">() : </w:t>
            </w:r>
            <w:proofErr w:type="spellStart"/>
            <w:r w:rsidR="00F87E3D">
              <w:t>Colo</w:t>
            </w:r>
            <w:r>
              <w:t>r</w:t>
            </w:r>
            <w:proofErr w:type="spellEnd"/>
          </w:p>
        </w:tc>
        <w:tc>
          <w:tcPr>
            <w:tcW w:w="3351" w:type="pct"/>
            <w:noWrap/>
          </w:tcPr>
          <w:p w:rsidR="005C1DAD" w:rsidRPr="00742501" w:rsidRDefault="005C1DAD" w:rsidP="006F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opposite colour</w:t>
            </w:r>
          </w:p>
        </w:tc>
      </w:tr>
      <w:tr w:rsidR="00EC7EB2" w:rsidRPr="00742501" w:rsidTr="00FF5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</w:tcPr>
          <w:p w:rsidR="00EC7EB2" w:rsidRDefault="00EC7EB2" w:rsidP="006F497B">
            <w:proofErr w:type="spellStart"/>
            <w:r>
              <w:t>Set_marker_at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 p, </w:t>
            </w:r>
            <w:proofErr w:type="spellStart"/>
            <w:r>
              <w:t>color</w:t>
            </w:r>
            <w:proofErr w:type="spellEnd"/>
            <w:r>
              <w:t xml:space="preserve"> c, marker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351" w:type="pct"/>
            <w:noWrap/>
          </w:tcPr>
          <w:p w:rsidR="00EC7EB2" w:rsidRDefault="00EC7EB2" w:rsidP="006F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a marker of </w:t>
            </w: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c at</w:t>
            </w:r>
            <w:proofErr w:type="spellEnd"/>
            <w:r>
              <w:t xml:space="preserve"> position p</w:t>
            </w:r>
          </w:p>
        </w:tc>
      </w:tr>
      <w:tr w:rsidR="00EC7EB2" w:rsidRPr="00742501" w:rsidTr="00FF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</w:tcPr>
          <w:p w:rsidR="00EC7EB2" w:rsidRDefault="00EC7EB2" w:rsidP="006F497B">
            <w:proofErr w:type="spellStart"/>
            <w:r>
              <w:t>Clear_marker_at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 p, </w:t>
            </w:r>
            <w:proofErr w:type="spellStart"/>
            <w:r>
              <w:t>color</w:t>
            </w:r>
            <w:proofErr w:type="spellEnd"/>
            <w:r>
              <w:t xml:space="preserve"> c, marker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351" w:type="pct"/>
            <w:noWrap/>
          </w:tcPr>
          <w:p w:rsidR="00EC7EB2" w:rsidRDefault="00EC7EB2" w:rsidP="006F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Clears marker I at position p</w:t>
            </w:r>
          </w:p>
        </w:tc>
      </w:tr>
      <w:tr w:rsidR="00EC7EB2" w:rsidRPr="00742501" w:rsidTr="00FF5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</w:tcPr>
          <w:p w:rsidR="00EC7EB2" w:rsidRDefault="00EC7EB2" w:rsidP="006F497B">
            <w:proofErr w:type="spellStart"/>
            <w:r>
              <w:t>Check_marker_at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 p, </w:t>
            </w:r>
            <w:proofErr w:type="spellStart"/>
            <w:r>
              <w:t>color</w:t>
            </w:r>
            <w:proofErr w:type="spellEnd"/>
            <w:r>
              <w:t xml:space="preserve"> c) : Bool</w:t>
            </w:r>
          </w:p>
        </w:tc>
        <w:tc>
          <w:tcPr>
            <w:tcW w:w="3351" w:type="pct"/>
            <w:noWrap/>
          </w:tcPr>
          <w:p w:rsidR="00EC7EB2" w:rsidRDefault="00EC7EB2" w:rsidP="006F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if marker I of </w:t>
            </w:r>
            <w:proofErr w:type="spellStart"/>
            <w:r>
              <w:t>color</w:t>
            </w:r>
            <w:proofErr w:type="spellEnd"/>
            <w:r>
              <w:t xml:space="preserve"> c is at position p</w:t>
            </w:r>
          </w:p>
        </w:tc>
      </w:tr>
      <w:tr w:rsidR="00EC7EB2" w:rsidRPr="00742501" w:rsidTr="00FF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</w:tcPr>
          <w:p w:rsidR="00EC7EB2" w:rsidRDefault="00EC7EB2" w:rsidP="006F497B">
            <w:proofErr w:type="spellStart"/>
            <w:r>
              <w:t>Check_any_marker_at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 p, </w:t>
            </w:r>
            <w:proofErr w:type="spellStart"/>
            <w:r>
              <w:t>color</w:t>
            </w:r>
            <w:proofErr w:type="spellEnd"/>
            <w:r>
              <w:t xml:space="preserve"> c) : Bool</w:t>
            </w:r>
          </w:p>
        </w:tc>
        <w:tc>
          <w:tcPr>
            <w:tcW w:w="3351" w:type="pct"/>
            <w:noWrap/>
          </w:tcPr>
          <w:p w:rsidR="00EC7EB2" w:rsidRDefault="00EC7EB2" w:rsidP="006F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if any marker of </w:t>
            </w:r>
            <w:proofErr w:type="spellStart"/>
            <w:r>
              <w:t>color</w:t>
            </w:r>
            <w:proofErr w:type="spellEnd"/>
            <w:r>
              <w:t xml:space="preserve"> c is in cell p</w:t>
            </w:r>
          </w:p>
        </w:tc>
      </w:tr>
    </w:tbl>
    <w:p w:rsidR="00585ED4" w:rsidRDefault="00585ED4" w:rsidP="00585ED4"/>
    <w:p w:rsidR="00337EC6" w:rsidRDefault="00337EC6" w:rsidP="00585ED4">
      <w:pPr>
        <w:rPr>
          <w:color w:val="7030A0"/>
        </w:rPr>
      </w:pPr>
      <w:r>
        <w:t xml:space="preserve">Ant chemistry shall consist of </w:t>
      </w:r>
      <w:r w:rsidRPr="00EC7EB2">
        <w:rPr>
          <w:color w:val="7030A0"/>
        </w:rPr>
        <w:t xml:space="preserve">6 chemical markers, </w:t>
      </w:r>
      <w:r w:rsidR="00EC7EB2" w:rsidRPr="00EC7EB2">
        <w:rPr>
          <w:color w:val="7030A0"/>
        </w:rPr>
        <w:t>between [0</w:t>
      </w:r>
      <w:proofErr w:type="gramStart"/>
      <w:r w:rsidR="00EC7EB2" w:rsidRPr="00EC7EB2">
        <w:rPr>
          <w:color w:val="7030A0"/>
        </w:rPr>
        <w:t>..5</w:t>
      </w:r>
      <w:proofErr w:type="gramEnd"/>
      <w:r w:rsidR="00EC7EB2" w:rsidRPr="00EC7EB2">
        <w:rPr>
          <w:color w:val="7030A0"/>
        </w:rPr>
        <w:t>]</w:t>
      </w:r>
      <w:r w:rsidR="00AD6D94">
        <w:rPr>
          <w:color w:val="7030A0"/>
        </w:rPr>
        <w:t>, which remain until cleared</w:t>
      </w:r>
    </w:p>
    <w:p w:rsidR="00AD6D94" w:rsidRDefault="00AD6D94" w:rsidP="00AD6D94">
      <w:r>
        <w:t>The sense function will operate over ONE of the following conditions:</w:t>
      </w:r>
    </w:p>
    <w:p w:rsidR="00AD6D94" w:rsidRDefault="00AD6D94" w:rsidP="00AD6D94">
      <w:pPr>
        <w:pStyle w:val="ListParagraph"/>
        <w:numPr>
          <w:ilvl w:val="0"/>
          <w:numId w:val="7"/>
        </w:numPr>
      </w:pPr>
      <w:r>
        <w:lastRenderedPageBreak/>
        <w:t>Friend</w:t>
      </w:r>
    </w:p>
    <w:p w:rsidR="00AD6D94" w:rsidRDefault="00AD6D94" w:rsidP="00AD6D94">
      <w:pPr>
        <w:pStyle w:val="ListParagraph"/>
        <w:numPr>
          <w:ilvl w:val="0"/>
          <w:numId w:val="7"/>
        </w:numPr>
      </w:pPr>
      <w:r>
        <w:t>Foe</w:t>
      </w:r>
    </w:p>
    <w:p w:rsidR="00AD6D94" w:rsidRDefault="00AD6D94" w:rsidP="00AD6D94">
      <w:pPr>
        <w:pStyle w:val="ListParagraph"/>
        <w:numPr>
          <w:ilvl w:val="0"/>
          <w:numId w:val="7"/>
        </w:numPr>
      </w:pPr>
      <w:proofErr w:type="spellStart"/>
      <w:r>
        <w:t>FriendWithFood</w:t>
      </w:r>
      <w:proofErr w:type="spellEnd"/>
    </w:p>
    <w:p w:rsidR="00AD6D94" w:rsidRDefault="00AD6D94" w:rsidP="00AD6D94">
      <w:pPr>
        <w:pStyle w:val="ListParagraph"/>
        <w:numPr>
          <w:ilvl w:val="0"/>
          <w:numId w:val="7"/>
        </w:numPr>
      </w:pPr>
      <w:proofErr w:type="spellStart"/>
      <w:r>
        <w:t>FoeWithFood</w:t>
      </w:r>
      <w:proofErr w:type="spellEnd"/>
    </w:p>
    <w:p w:rsidR="00AD6D94" w:rsidRDefault="00AD6D94" w:rsidP="00AD6D94">
      <w:pPr>
        <w:pStyle w:val="ListParagraph"/>
        <w:numPr>
          <w:ilvl w:val="0"/>
          <w:numId w:val="7"/>
        </w:numPr>
      </w:pPr>
      <w:r>
        <w:t>Food</w:t>
      </w:r>
    </w:p>
    <w:p w:rsidR="00AD6D94" w:rsidRDefault="00AD6D94" w:rsidP="00AD6D94">
      <w:pPr>
        <w:pStyle w:val="ListParagraph"/>
        <w:numPr>
          <w:ilvl w:val="0"/>
          <w:numId w:val="7"/>
        </w:numPr>
      </w:pPr>
      <w:r>
        <w:t>Rock</w:t>
      </w:r>
    </w:p>
    <w:p w:rsidR="00AD6D94" w:rsidRDefault="00AD6D94" w:rsidP="00AD6D94">
      <w:pPr>
        <w:pStyle w:val="ListParagraph"/>
        <w:numPr>
          <w:ilvl w:val="0"/>
          <w:numId w:val="7"/>
        </w:numPr>
      </w:pPr>
      <w:r>
        <w:t>Marker(marker)</w:t>
      </w:r>
    </w:p>
    <w:p w:rsidR="00AD6D94" w:rsidRDefault="00AD6D94" w:rsidP="00AD6D94">
      <w:pPr>
        <w:pStyle w:val="ListParagraph"/>
        <w:numPr>
          <w:ilvl w:val="0"/>
          <w:numId w:val="7"/>
        </w:numPr>
      </w:pPr>
      <w:proofErr w:type="spellStart"/>
      <w:r>
        <w:t>FoeMarker</w:t>
      </w:r>
      <w:proofErr w:type="spellEnd"/>
    </w:p>
    <w:p w:rsidR="00AD6D94" w:rsidRDefault="00AD6D94" w:rsidP="00AD6D94">
      <w:pPr>
        <w:pStyle w:val="ListParagraph"/>
        <w:numPr>
          <w:ilvl w:val="0"/>
          <w:numId w:val="7"/>
        </w:numPr>
      </w:pPr>
      <w:r>
        <w:t>Home</w:t>
      </w:r>
    </w:p>
    <w:p w:rsidR="00AD6D94" w:rsidRDefault="00AD6D94" w:rsidP="00AD6D94">
      <w:pPr>
        <w:pStyle w:val="ListParagraph"/>
        <w:numPr>
          <w:ilvl w:val="0"/>
          <w:numId w:val="7"/>
        </w:numPr>
      </w:pPr>
      <w:proofErr w:type="spellStart"/>
      <w:r>
        <w:t>FoeHome</w:t>
      </w:r>
      <w:proofErr w:type="spellEnd"/>
    </w:p>
    <w:p w:rsidR="00AD6D94" w:rsidRDefault="00AD6D94" w:rsidP="00AD6D94">
      <w:r>
        <w:t xml:space="preserve">The function </w:t>
      </w:r>
      <w:proofErr w:type="spellStart"/>
      <w:r>
        <w:t>cell_matches</w:t>
      </w:r>
      <w:proofErr w:type="spellEnd"/>
      <w:r>
        <w:t xml:space="preserve"> </w:t>
      </w:r>
      <w:proofErr w:type="gramStart"/>
      <w:r>
        <w:t>( as</w:t>
      </w:r>
      <w:proofErr w:type="gramEnd"/>
      <w:r>
        <w:t xml:space="preserve"> defined in the specification) will check conditions from the sense enum at given positions</w:t>
      </w:r>
    </w:p>
    <w:p w:rsidR="00D40633" w:rsidRDefault="00D40633" w:rsidP="00AD6D94">
      <w:r>
        <w:t>A given ant brain file shall take the following format:</w:t>
      </w:r>
    </w:p>
    <w:p w:rsidR="00D40633" w:rsidRDefault="00D40633" w:rsidP="00D40633">
      <w:pPr>
        <w:pStyle w:val="ListParagraph"/>
        <w:numPr>
          <w:ilvl w:val="0"/>
          <w:numId w:val="8"/>
        </w:numPr>
      </w:pPr>
      <w:r>
        <w:t>Each line represents a state (as an integer)</w:t>
      </w:r>
    </w:p>
    <w:p w:rsidR="00D40633" w:rsidRDefault="00D40633" w:rsidP="00D40633">
      <w:pPr>
        <w:pStyle w:val="ListParagraph"/>
        <w:numPr>
          <w:ilvl w:val="0"/>
          <w:numId w:val="8"/>
        </w:numPr>
      </w:pPr>
      <w:r>
        <w:t>A file may not exceed 10,000 lines</w:t>
      </w:r>
    </w:p>
    <w:p w:rsidR="00D40633" w:rsidRDefault="00D40633" w:rsidP="00D40633">
      <w:pPr>
        <w:pStyle w:val="ListParagraph"/>
        <w:numPr>
          <w:ilvl w:val="0"/>
          <w:numId w:val="8"/>
        </w:numPr>
      </w:pPr>
      <w:r w:rsidRPr="00D40633">
        <w:t>Each line consists of a sequence of whitespace-separated tokens, followed (optionally) by a comment beginning with a semicolon and e</w:t>
      </w:r>
      <w:r>
        <w:t>xtending to the end of the line</w:t>
      </w:r>
    </w:p>
    <w:p w:rsidR="00D40633" w:rsidRDefault="00D40633" w:rsidP="00D40633">
      <w:pPr>
        <w:pStyle w:val="ListParagraph"/>
        <w:numPr>
          <w:ilvl w:val="0"/>
          <w:numId w:val="8"/>
        </w:numPr>
      </w:pPr>
      <w:r>
        <w:t>Tokens are keywords or integers (see specification for full list)</w:t>
      </w:r>
    </w:p>
    <w:p w:rsidR="00FC0499" w:rsidRDefault="00FC0499" w:rsidP="00FC0499">
      <w:r>
        <w:t>If an ant is ever adjacent to 5 OR 6 ants of the opposite colour, it dies and turns into 3 particles of food, using the following functions:</w:t>
      </w:r>
    </w:p>
    <w:p w:rsidR="00FC0499" w:rsidRDefault="00FC0499" w:rsidP="00FC0499">
      <w:pPr>
        <w:pStyle w:val="ListParagraph"/>
        <w:numPr>
          <w:ilvl w:val="0"/>
          <w:numId w:val="9"/>
        </w:numPr>
      </w:pPr>
      <w:proofErr w:type="spellStart"/>
      <w:r>
        <w:t>Adjacent_ants</w:t>
      </w:r>
      <w:proofErr w:type="spellEnd"/>
      <w:r>
        <w:t>(</w:t>
      </w:r>
      <w:proofErr w:type="spellStart"/>
      <w:r>
        <w:t>pos</w:t>
      </w:r>
      <w:proofErr w:type="spellEnd"/>
      <w:r>
        <w:t xml:space="preserve"> p, </w:t>
      </w:r>
      <w:proofErr w:type="spellStart"/>
      <w:r>
        <w:t>color</w:t>
      </w:r>
      <w:proofErr w:type="spellEnd"/>
      <w:r>
        <w:t xml:space="preserve"> c) : </w:t>
      </w:r>
      <w:proofErr w:type="spellStart"/>
      <w:r>
        <w:t>int</w:t>
      </w:r>
      <w:proofErr w:type="spellEnd"/>
    </w:p>
    <w:p w:rsidR="00FC0499" w:rsidRDefault="00FC0499" w:rsidP="00FC0499">
      <w:pPr>
        <w:pStyle w:val="ListParagraph"/>
        <w:numPr>
          <w:ilvl w:val="0"/>
          <w:numId w:val="9"/>
        </w:numPr>
      </w:pPr>
      <w:proofErr w:type="spellStart"/>
      <w:r>
        <w:t>Check_for_surrounded_ant_at</w:t>
      </w:r>
      <w:proofErr w:type="spellEnd"/>
      <w:r>
        <w:t>(</w:t>
      </w:r>
      <w:proofErr w:type="spellStart"/>
      <w:r>
        <w:t>pos</w:t>
      </w:r>
      <w:proofErr w:type="spellEnd"/>
      <w:r>
        <w:t xml:space="preserve"> p)</w:t>
      </w:r>
    </w:p>
    <w:p w:rsidR="00FC0499" w:rsidRDefault="00FC0499" w:rsidP="00FC0499">
      <w:pPr>
        <w:pStyle w:val="ListParagraph"/>
        <w:numPr>
          <w:ilvl w:val="0"/>
          <w:numId w:val="9"/>
        </w:numPr>
      </w:pPr>
      <w:proofErr w:type="spellStart"/>
      <w:r>
        <w:t>Check_for_surrounded_ants</w:t>
      </w:r>
      <w:proofErr w:type="spellEnd"/>
      <w:r>
        <w:t>(</w:t>
      </w:r>
      <w:proofErr w:type="spellStart"/>
      <w:r>
        <w:t>pos</w:t>
      </w:r>
      <w:proofErr w:type="spellEnd"/>
      <w:r>
        <w:t xml:space="preserve"> p)</w:t>
      </w:r>
    </w:p>
    <w:p w:rsidR="001E669E" w:rsidRPr="00AD6D94" w:rsidRDefault="001E669E" w:rsidP="001E669E">
      <w:r>
        <w:t>The Flip instruction will return the same random numbers, and follow the mathematical specification given in the specification document.</w:t>
      </w:r>
    </w:p>
    <w:p w:rsidR="006633DB" w:rsidRDefault="006633DB" w:rsidP="006633DB">
      <w:pPr>
        <w:pStyle w:val="Heading2"/>
      </w:pPr>
      <w:r>
        <w:t>World API</w:t>
      </w:r>
    </w:p>
    <w:p w:rsidR="00CA72EC" w:rsidRPr="00227BB1" w:rsidRDefault="00CA72EC" w:rsidP="00CA72EC">
      <w:pPr>
        <w:pStyle w:val="ListParagraph"/>
        <w:numPr>
          <w:ilvl w:val="0"/>
          <w:numId w:val="5"/>
        </w:numPr>
      </w:pPr>
      <w:r>
        <w:t xml:space="preserve">Shall contain the enum type </w:t>
      </w:r>
      <w:proofErr w:type="spellStart"/>
      <w:r w:rsidR="00F87E3D">
        <w:rPr>
          <w:color w:val="7030A0"/>
        </w:rPr>
        <w:t>S</w:t>
      </w:r>
      <w:r w:rsidRPr="00CA72EC">
        <w:rPr>
          <w:color w:val="7030A0"/>
        </w:rPr>
        <w:t>ense_dir</w:t>
      </w:r>
      <w:proofErr w:type="spellEnd"/>
      <w:r>
        <w:rPr>
          <w:color w:val="7030A0"/>
        </w:rPr>
        <w:t xml:space="preserve"> [ahead, </w:t>
      </w:r>
      <w:proofErr w:type="spellStart"/>
      <w:r>
        <w:rPr>
          <w:color w:val="7030A0"/>
        </w:rPr>
        <w:t>left_ahead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right_</w:t>
      </w:r>
      <w:r w:rsidR="00D70AC2">
        <w:rPr>
          <w:color w:val="7030A0"/>
        </w:rPr>
        <w:t>a</w:t>
      </w:r>
      <w:r>
        <w:rPr>
          <w:color w:val="7030A0"/>
        </w:rPr>
        <w:t>head</w:t>
      </w:r>
      <w:proofErr w:type="spellEnd"/>
      <w:r>
        <w:rPr>
          <w:color w:val="7030A0"/>
        </w:rPr>
        <w:t>, current]</w:t>
      </w:r>
    </w:p>
    <w:p w:rsidR="00227BB1" w:rsidRPr="00227BB1" w:rsidRDefault="00227BB1" w:rsidP="00227BB1">
      <w:r>
        <w:t>Each cell in the world shall be characterised by the following variables: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7BB1" w:rsidTr="00227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27BB1" w:rsidRDefault="00227BB1" w:rsidP="00227BB1">
            <w:pPr>
              <w:jc w:val="center"/>
            </w:pPr>
            <w:r>
              <w:t>Variable</w:t>
            </w:r>
          </w:p>
        </w:tc>
        <w:tc>
          <w:tcPr>
            <w:tcW w:w="4508" w:type="dxa"/>
          </w:tcPr>
          <w:p w:rsidR="00227BB1" w:rsidRDefault="00227BB1" w:rsidP="00227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27BB1" w:rsidTr="00227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27BB1" w:rsidRDefault="00227BB1" w:rsidP="00227BB1">
            <w:r>
              <w:t>Boolean rocky</w:t>
            </w:r>
          </w:p>
        </w:tc>
        <w:tc>
          <w:tcPr>
            <w:tcW w:w="4508" w:type="dxa"/>
          </w:tcPr>
          <w:p w:rsidR="00227BB1" w:rsidRDefault="00227BB1" w:rsidP="00227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this cell impassable?</w:t>
            </w:r>
          </w:p>
        </w:tc>
      </w:tr>
      <w:tr w:rsidR="00227BB1" w:rsidTr="00227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27BB1" w:rsidRDefault="00227BB1" w:rsidP="00227BB1">
            <w:r>
              <w:t>Integer food [&gt;= 0]</w:t>
            </w:r>
          </w:p>
        </w:tc>
        <w:tc>
          <w:tcPr>
            <w:tcW w:w="4508" w:type="dxa"/>
          </w:tcPr>
          <w:p w:rsidR="00227BB1" w:rsidRDefault="00227BB1" w:rsidP="0022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of food on this cell</w:t>
            </w:r>
          </w:p>
        </w:tc>
      </w:tr>
      <w:tr w:rsidR="00227BB1" w:rsidTr="00227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27BB1" w:rsidRDefault="00227BB1" w:rsidP="00227BB1">
            <w:r>
              <w:t>Boolean occupied</w:t>
            </w:r>
          </w:p>
        </w:tc>
        <w:tc>
          <w:tcPr>
            <w:tcW w:w="4508" w:type="dxa"/>
          </w:tcPr>
          <w:p w:rsidR="00227BB1" w:rsidRDefault="00227BB1" w:rsidP="00227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this cell occupied by an ant?</w:t>
            </w:r>
          </w:p>
        </w:tc>
      </w:tr>
      <w:tr w:rsidR="00227BB1" w:rsidTr="00227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27BB1" w:rsidRDefault="00227BB1" w:rsidP="00227BB1">
            <w:r>
              <w:t>Marker black</w:t>
            </w:r>
          </w:p>
        </w:tc>
        <w:tc>
          <w:tcPr>
            <w:tcW w:w="4508" w:type="dxa"/>
          </w:tcPr>
          <w:p w:rsidR="00227BB1" w:rsidRDefault="00227BB1" w:rsidP="0022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 ant marker details</w:t>
            </w:r>
          </w:p>
        </w:tc>
      </w:tr>
      <w:tr w:rsidR="00227BB1" w:rsidTr="00227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27BB1" w:rsidRDefault="00227BB1" w:rsidP="00227BB1">
            <w:r>
              <w:t>Marker red</w:t>
            </w:r>
          </w:p>
        </w:tc>
        <w:tc>
          <w:tcPr>
            <w:tcW w:w="4508" w:type="dxa"/>
          </w:tcPr>
          <w:p w:rsidR="00227BB1" w:rsidRDefault="00227BB1" w:rsidP="00227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 ant marker details</w:t>
            </w:r>
          </w:p>
        </w:tc>
      </w:tr>
    </w:tbl>
    <w:p w:rsidR="00227BB1" w:rsidRDefault="00227BB1" w:rsidP="006633DB"/>
    <w:p w:rsidR="00895794" w:rsidRDefault="00895794" w:rsidP="006633DB">
      <w:r>
        <w:t>A cell shall contain at minimum the following functions: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5794" w:rsidTr="0089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95794" w:rsidRDefault="00895794" w:rsidP="006633DB">
            <w:r>
              <w:t>Function</w:t>
            </w:r>
          </w:p>
        </w:tc>
        <w:tc>
          <w:tcPr>
            <w:tcW w:w="4508" w:type="dxa"/>
          </w:tcPr>
          <w:p w:rsidR="00895794" w:rsidRDefault="00895794" w:rsidP="00663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95794" w:rsidTr="0089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95794" w:rsidRDefault="000863CB" w:rsidP="006633DB">
            <w:proofErr w:type="spellStart"/>
            <w:r>
              <w:t>some_ant_is_at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 p) : bool</w:t>
            </w:r>
          </w:p>
        </w:tc>
        <w:tc>
          <w:tcPr>
            <w:tcW w:w="4508" w:type="dxa"/>
          </w:tcPr>
          <w:p w:rsidR="00895794" w:rsidRDefault="000863CB" w:rsidP="00663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= position of cell to investigate</w:t>
            </w:r>
          </w:p>
          <w:p w:rsidR="000863CB" w:rsidRDefault="000863CB" w:rsidP="00663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if the cell is occupied</w:t>
            </w:r>
          </w:p>
        </w:tc>
      </w:tr>
      <w:tr w:rsidR="00895794" w:rsidTr="00895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95794" w:rsidRDefault="000863CB" w:rsidP="006633DB">
            <w:proofErr w:type="spellStart"/>
            <w:r>
              <w:t>ant_at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 p) : ant</w:t>
            </w:r>
          </w:p>
        </w:tc>
        <w:tc>
          <w:tcPr>
            <w:tcW w:w="4508" w:type="dxa"/>
          </w:tcPr>
          <w:p w:rsidR="00895794" w:rsidRDefault="000863CB" w:rsidP="0066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 = position of ant to return</w:t>
            </w:r>
          </w:p>
          <w:p w:rsidR="000863CB" w:rsidRDefault="000863CB" w:rsidP="0066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ant at that cell</w:t>
            </w:r>
          </w:p>
        </w:tc>
      </w:tr>
      <w:tr w:rsidR="00895794" w:rsidTr="0089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95794" w:rsidRDefault="00D805AB" w:rsidP="006633DB">
            <w:proofErr w:type="spellStart"/>
            <w:r>
              <w:t>set_ant_at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 p, ant a)</w:t>
            </w:r>
          </w:p>
        </w:tc>
        <w:tc>
          <w:tcPr>
            <w:tcW w:w="4508" w:type="dxa"/>
          </w:tcPr>
          <w:p w:rsidR="00895794" w:rsidRDefault="00D805AB" w:rsidP="00663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= position of cell to place ant in</w:t>
            </w:r>
          </w:p>
          <w:p w:rsidR="00D805AB" w:rsidRDefault="00D805AB" w:rsidP="00663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 = ant to place in cell</w:t>
            </w:r>
          </w:p>
        </w:tc>
      </w:tr>
      <w:tr w:rsidR="00895794" w:rsidTr="00895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95794" w:rsidRDefault="00D805AB" w:rsidP="006633DB">
            <w:proofErr w:type="spellStart"/>
            <w:r>
              <w:lastRenderedPageBreak/>
              <w:t>clear_ant_at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 p)</w:t>
            </w:r>
          </w:p>
        </w:tc>
        <w:tc>
          <w:tcPr>
            <w:tcW w:w="4508" w:type="dxa"/>
          </w:tcPr>
          <w:p w:rsidR="00895794" w:rsidRDefault="00D805AB" w:rsidP="0066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 = position of cell to clear ant from</w:t>
            </w:r>
          </w:p>
          <w:p w:rsidR="00D805AB" w:rsidRDefault="00D805AB" w:rsidP="0066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*can only be called on cells that are occupied*</w:t>
            </w:r>
          </w:p>
        </w:tc>
      </w:tr>
      <w:tr w:rsidR="00895794" w:rsidTr="0089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95794" w:rsidRDefault="008E1C18" w:rsidP="006633DB">
            <w:proofErr w:type="spellStart"/>
            <w:r>
              <w:t>ant_is_alive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 : bool</w:t>
            </w:r>
          </w:p>
        </w:tc>
        <w:tc>
          <w:tcPr>
            <w:tcW w:w="4508" w:type="dxa"/>
          </w:tcPr>
          <w:p w:rsidR="00895794" w:rsidRDefault="008E1C18" w:rsidP="00663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= id of ant to inspect</w:t>
            </w:r>
          </w:p>
          <w:p w:rsidR="008E1C18" w:rsidRDefault="008E1C18" w:rsidP="008E1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if this ant ID exists in the world</w:t>
            </w:r>
          </w:p>
        </w:tc>
      </w:tr>
      <w:tr w:rsidR="008E1C18" w:rsidTr="00895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E1C18" w:rsidRDefault="008E1C18" w:rsidP="006633DB">
            <w:proofErr w:type="spellStart"/>
            <w:r>
              <w:t>find_ant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 : </w:t>
            </w:r>
            <w:proofErr w:type="spellStart"/>
            <w:r>
              <w:t>pos</w:t>
            </w:r>
            <w:proofErr w:type="spellEnd"/>
          </w:p>
        </w:tc>
        <w:tc>
          <w:tcPr>
            <w:tcW w:w="4508" w:type="dxa"/>
          </w:tcPr>
          <w:p w:rsidR="008E1C18" w:rsidRDefault="008E1C18" w:rsidP="0066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= id of ant to find</w:t>
            </w:r>
          </w:p>
          <w:p w:rsidR="008E1C18" w:rsidRDefault="008E1C18" w:rsidP="0066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position of this ant</w:t>
            </w:r>
          </w:p>
        </w:tc>
      </w:tr>
      <w:tr w:rsidR="008E1C18" w:rsidTr="0089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E1C18" w:rsidRDefault="008E1C18" w:rsidP="006633DB">
            <w:proofErr w:type="spellStart"/>
            <w:r>
              <w:t>kill_ant_at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 p)</w:t>
            </w:r>
          </w:p>
        </w:tc>
        <w:tc>
          <w:tcPr>
            <w:tcW w:w="4508" w:type="dxa"/>
          </w:tcPr>
          <w:p w:rsidR="008E1C18" w:rsidRDefault="008E1C18" w:rsidP="00663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Calls </w:t>
            </w:r>
            <w:proofErr w:type="spellStart"/>
            <w:r>
              <w:t>clear_ant_at</w:t>
            </w:r>
            <w:proofErr w:type="spellEnd"/>
            <w:r>
              <w:t>(p)</w:t>
            </w:r>
          </w:p>
        </w:tc>
      </w:tr>
      <w:tr w:rsidR="00600CF8" w:rsidTr="00895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00CF8" w:rsidRDefault="00600CF8" w:rsidP="006633DB">
            <w:proofErr w:type="spellStart"/>
            <w:r>
              <w:t>food_at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 p) : integer</w:t>
            </w:r>
          </w:p>
        </w:tc>
        <w:tc>
          <w:tcPr>
            <w:tcW w:w="4508" w:type="dxa"/>
          </w:tcPr>
          <w:p w:rsidR="00600CF8" w:rsidRDefault="00600CF8" w:rsidP="0066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 = position of cell to check for food</w:t>
            </w:r>
          </w:p>
          <w:p w:rsidR="00600CF8" w:rsidRDefault="00600CF8" w:rsidP="0066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amount of food on that cell</w:t>
            </w:r>
          </w:p>
        </w:tc>
      </w:tr>
      <w:tr w:rsidR="00600CF8" w:rsidTr="0089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00CF8" w:rsidRDefault="00600CF8" w:rsidP="006633DB">
            <w:proofErr w:type="spellStart"/>
            <w:r>
              <w:t>set_food_at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 p, </w:t>
            </w:r>
            <w:proofErr w:type="spellStart"/>
            <w:r>
              <w:t>int</w:t>
            </w:r>
            <w:proofErr w:type="spellEnd"/>
            <w:r>
              <w:t xml:space="preserve"> f)</w:t>
            </w:r>
          </w:p>
        </w:tc>
        <w:tc>
          <w:tcPr>
            <w:tcW w:w="4508" w:type="dxa"/>
          </w:tcPr>
          <w:p w:rsidR="00600CF8" w:rsidRDefault="00600CF8" w:rsidP="00663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= position of cell to place food</w:t>
            </w:r>
          </w:p>
          <w:p w:rsidR="00600CF8" w:rsidRDefault="00600CF8" w:rsidP="00600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 = quantity of food to place</w:t>
            </w:r>
          </w:p>
        </w:tc>
      </w:tr>
      <w:tr w:rsidR="001A012E" w:rsidTr="00895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A012E" w:rsidRDefault="001A012E" w:rsidP="006633DB">
            <w:proofErr w:type="spellStart"/>
            <w:r>
              <w:t>anthill_at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 p, </w:t>
            </w:r>
            <w:proofErr w:type="spellStart"/>
            <w:r>
              <w:t>color</w:t>
            </w:r>
            <w:proofErr w:type="spellEnd"/>
            <w:r>
              <w:t xml:space="preserve"> c)</w:t>
            </w:r>
            <w:r w:rsidR="001219B8">
              <w:t xml:space="preserve"> : bool</w:t>
            </w:r>
          </w:p>
        </w:tc>
        <w:tc>
          <w:tcPr>
            <w:tcW w:w="4508" w:type="dxa"/>
          </w:tcPr>
          <w:p w:rsidR="001A012E" w:rsidRDefault="001A012E" w:rsidP="0066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 = position of anthill</w:t>
            </w:r>
          </w:p>
          <w:p w:rsidR="001A012E" w:rsidRDefault="001A012E" w:rsidP="0066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= colour of anthill</w:t>
            </w:r>
          </w:p>
          <w:p w:rsidR="001219B8" w:rsidRDefault="001219B8" w:rsidP="0066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true is the cell specified is an anthill belonging to colour c</w:t>
            </w:r>
          </w:p>
        </w:tc>
      </w:tr>
    </w:tbl>
    <w:p w:rsidR="00895794" w:rsidRDefault="00895794" w:rsidP="006633DB"/>
    <w:p w:rsidR="006633DB" w:rsidRDefault="003779D0" w:rsidP="006633DB">
      <w:r>
        <w:t>World API shall contain at a minimum the following functions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3DB" w:rsidTr="00663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633DB" w:rsidRDefault="006633DB" w:rsidP="00391F15">
            <w:pPr>
              <w:jc w:val="center"/>
            </w:pPr>
            <w:r>
              <w:t>Function</w:t>
            </w:r>
          </w:p>
        </w:tc>
        <w:tc>
          <w:tcPr>
            <w:tcW w:w="4508" w:type="dxa"/>
          </w:tcPr>
          <w:p w:rsidR="006633DB" w:rsidRDefault="006633DB" w:rsidP="00391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633DB" w:rsidTr="0066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633DB" w:rsidRDefault="00585ED4" w:rsidP="006633DB">
            <w:proofErr w:type="spellStart"/>
            <w:r>
              <w:t>a</w:t>
            </w:r>
            <w:r w:rsidR="006633DB">
              <w:t>djacent_cell</w:t>
            </w:r>
            <w:proofErr w:type="spellEnd"/>
            <w:r w:rsidR="006633DB">
              <w:t>(</w:t>
            </w:r>
            <w:proofErr w:type="spellStart"/>
            <w:r w:rsidR="006633DB">
              <w:t>p,d</w:t>
            </w:r>
            <w:proofErr w:type="spellEnd"/>
            <w:r w:rsidR="006633DB">
              <w:t>)</w:t>
            </w:r>
          </w:p>
        </w:tc>
        <w:tc>
          <w:tcPr>
            <w:tcW w:w="4508" w:type="dxa"/>
          </w:tcPr>
          <w:p w:rsidR="006633DB" w:rsidRDefault="00585ED4" w:rsidP="00585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= position</w:t>
            </w:r>
          </w:p>
          <w:p w:rsidR="006633DB" w:rsidRDefault="00585ED4" w:rsidP="00585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6633DB">
              <w:t xml:space="preserve"> = direction</w:t>
            </w:r>
          </w:p>
        </w:tc>
      </w:tr>
      <w:tr w:rsidR="006633DB" w:rsidTr="00663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633DB" w:rsidRDefault="00585ED4" w:rsidP="006633DB">
            <w:r>
              <w:t>turn(</w:t>
            </w:r>
            <w:proofErr w:type="spellStart"/>
            <w:r>
              <w:t>left_or_right</w:t>
            </w:r>
            <w:proofErr w:type="spellEnd"/>
            <w:r>
              <w:t xml:space="preserve"> </w:t>
            </w:r>
            <w:proofErr w:type="spellStart"/>
            <w:r>
              <w:t>ld</w:t>
            </w:r>
            <w:proofErr w:type="spellEnd"/>
            <w:r>
              <w:t xml:space="preserve">, </w:t>
            </w:r>
            <w:proofErr w:type="spellStart"/>
            <w:r>
              <w:t>dir</w:t>
            </w:r>
            <w:proofErr w:type="spellEnd"/>
            <w:r>
              <w:t xml:space="preserve"> d) : </w:t>
            </w:r>
            <w:proofErr w:type="spellStart"/>
            <w:r>
              <w:t>dir</w:t>
            </w:r>
            <w:proofErr w:type="spellEnd"/>
          </w:p>
        </w:tc>
        <w:tc>
          <w:tcPr>
            <w:tcW w:w="4508" w:type="dxa"/>
          </w:tcPr>
          <w:p w:rsidR="00585ED4" w:rsidRDefault="00585ED4" w:rsidP="0066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ld</w:t>
            </w:r>
            <w:proofErr w:type="spellEnd"/>
            <w:r>
              <w:t xml:space="preserve"> = direction of turn</w:t>
            </w:r>
          </w:p>
          <w:p w:rsidR="00585ED4" w:rsidRDefault="00585ED4" w:rsidP="00585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 = current direction of ant </w:t>
            </w:r>
          </w:p>
          <w:p w:rsidR="00585ED4" w:rsidRDefault="00585ED4" w:rsidP="0066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new direction of ant</w:t>
            </w:r>
          </w:p>
        </w:tc>
      </w:tr>
      <w:tr w:rsidR="006633DB" w:rsidRPr="00CC4854" w:rsidTr="0066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633DB" w:rsidRDefault="00CC4854" w:rsidP="006633DB">
            <w:proofErr w:type="spellStart"/>
            <w:r>
              <w:t>sensed_cell</w:t>
            </w:r>
            <w:proofErr w:type="spellEnd"/>
            <w:r>
              <w:t>(</w:t>
            </w:r>
            <w:proofErr w:type="spellStart"/>
            <w:r w:rsidRPr="00CC4854">
              <w:t>pos</w:t>
            </w:r>
            <w:proofErr w:type="spellEnd"/>
            <w:r>
              <w:t xml:space="preserve"> p, </w:t>
            </w:r>
            <w:proofErr w:type="spellStart"/>
            <w:r w:rsidRPr="00CC4854">
              <w:t>dir</w:t>
            </w:r>
            <w:proofErr w:type="spellEnd"/>
            <w:r>
              <w:t xml:space="preserve"> d, </w:t>
            </w:r>
            <w:proofErr w:type="spellStart"/>
            <w:r w:rsidRPr="00CC4854">
              <w:t>sense_dir</w:t>
            </w:r>
            <w:proofErr w:type="spellEnd"/>
            <w:r>
              <w:t xml:space="preserve"> </w:t>
            </w:r>
            <w:proofErr w:type="spellStart"/>
            <w:r>
              <w:t>sd</w:t>
            </w:r>
            <w:proofErr w:type="spellEnd"/>
            <w:r w:rsidRPr="00CC4854">
              <w:t>)</w:t>
            </w:r>
            <w:r>
              <w:t xml:space="preserve"> </w:t>
            </w:r>
            <w:r w:rsidRPr="00CC4854">
              <w:t>:</w:t>
            </w:r>
            <w:r>
              <w:t xml:space="preserve"> </w:t>
            </w:r>
            <w:proofErr w:type="spellStart"/>
            <w:r w:rsidRPr="00CC4854">
              <w:t>pos</w:t>
            </w:r>
            <w:proofErr w:type="spellEnd"/>
          </w:p>
        </w:tc>
        <w:tc>
          <w:tcPr>
            <w:tcW w:w="4508" w:type="dxa"/>
          </w:tcPr>
          <w:p w:rsidR="006633DB" w:rsidRPr="00CC4854" w:rsidRDefault="00CC4854" w:rsidP="00663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CC4854">
              <w:rPr>
                <w:lang w:val="fr-FR"/>
              </w:rPr>
              <w:t>p = curent position</w:t>
            </w:r>
          </w:p>
          <w:p w:rsidR="00CC4854" w:rsidRPr="00CC4854" w:rsidRDefault="00CC4854" w:rsidP="00663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CC4854">
              <w:rPr>
                <w:lang w:val="fr-FR"/>
              </w:rPr>
              <w:t>d = curent direction</w:t>
            </w:r>
          </w:p>
          <w:p w:rsidR="00CC4854" w:rsidRPr="00CC4854" w:rsidRDefault="00CC4854" w:rsidP="00663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4854">
              <w:t>sd</w:t>
            </w:r>
            <w:proofErr w:type="spellEnd"/>
            <w:r w:rsidRPr="00CC4854">
              <w:t xml:space="preserve"> = sense direction being used</w:t>
            </w:r>
          </w:p>
          <w:p w:rsidR="00CC4854" w:rsidRPr="00CC4854" w:rsidRDefault="00CC4854" w:rsidP="00CC4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854">
              <w:t xml:space="preserve">returns </w:t>
            </w:r>
            <w:r>
              <w:t>the position of the sensed cell</w:t>
            </w:r>
          </w:p>
        </w:tc>
      </w:tr>
    </w:tbl>
    <w:p w:rsidR="00337EC6" w:rsidRDefault="00337EC6" w:rsidP="006633DB">
      <w:r>
        <w:t>World files shall be formatted in the following way:</w:t>
      </w:r>
    </w:p>
    <w:p w:rsidR="00337EC6" w:rsidRDefault="00337EC6" w:rsidP="00337EC6">
      <w:pPr>
        <w:pStyle w:val="ListParagraph"/>
        <w:numPr>
          <w:ilvl w:val="0"/>
          <w:numId w:val="5"/>
        </w:numPr>
      </w:pPr>
      <w:r>
        <w:t>X dimension (integer)</w:t>
      </w:r>
    </w:p>
    <w:p w:rsidR="00337EC6" w:rsidRDefault="00337EC6" w:rsidP="00337EC6">
      <w:pPr>
        <w:pStyle w:val="ListParagraph"/>
        <w:numPr>
          <w:ilvl w:val="0"/>
          <w:numId w:val="5"/>
        </w:numPr>
      </w:pPr>
      <w:r>
        <w:t>Y Dimension (Integer)</w:t>
      </w:r>
    </w:p>
    <w:p w:rsidR="00337EC6" w:rsidRDefault="00337EC6" w:rsidP="00337EC6">
      <w:pPr>
        <w:pStyle w:val="ListParagraph"/>
        <w:numPr>
          <w:ilvl w:val="0"/>
          <w:numId w:val="5"/>
        </w:numPr>
      </w:pPr>
      <w:r>
        <w:t xml:space="preserve">[1..Y] Lines of the following characters </w:t>
      </w:r>
      <w:r w:rsidRPr="00337EC6">
        <w:rPr>
          <w:color w:val="7030A0"/>
        </w:rPr>
        <w:t>(they may not overlap)</w:t>
      </w:r>
      <w:r>
        <w:t>:</w:t>
      </w:r>
    </w:p>
    <w:p w:rsidR="00337EC6" w:rsidRDefault="00337EC6" w:rsidP="00337EC6">
      <w:pPr>
        <w:pStyle w:val="ListParagraph"/>
        <w:numPr>
          <w:ilvl w:val="1"/>
          <w:numId w:val="5"/>
        </w:numPr>
      </w:pPr>
      <w:r>
        <w:t># rocky cells</w:t>
      </w:r>
    </w:p>
    <w:p w:rsidR="00337EC6" w:rsidRDefault="00337EC6" w:rsidP="00337EC6">
      <w:pPr>
        <w:pStyle w:val="ListParagraph"/>
        <w:numPr>
          <w:ilvl w:val="1"/>
          <w:numId w:val="5"/>
        </w:numPr>
      </w:pPr>
      <w:r>
        <w:t>. clear cell</w:t>
      </w:r>
    </w:p>
    <w:p w:rsidR="00337EC6" w:rsidRDefault="00337EC6" w:rsidP="00337EC6">
      <w:pPr>
        <w:pStyle w:val="ListParagraph"/>
        <w:numPr>
          <w:ilvl w:val="1"/>
          <w:numId w:val="5"/>
        </w:numPr>
      </w:pPr>
      <w:r>
        <w:t>+ red anthill</w:t>
      </w:r>
    </w:p>
    <w:p w:rsidR="00337EC6" w:rsidRDefault="00337EC6" w:rsidP="00337EC6">
      <w:pPr>
        <w:pStyle w:val="ListParagraph"/>
        <w:numPr>
          <w:ilvl w:val="1"/>
          <w:numId w:val="5"/>
        </w:numPr>
      </w:pPr>
      <w:r>
        <w:t>– black anthill</w:t>
      </w:r>
    </w:p>
    <w:p w:rsidR="00337EC6" w:rsidRDefault="00337EC6" w:rsidP="00337EC6">
      <w:pPr>
        <w:pStyle w:val="ListParagraph"/>
        <w:numPr>
          <w:ilvl w:val="1"/>
          <w:numId w:val="5"/>
        </w:numPr>
      </w:pPr>
      <w:r>
        <w:t>[1..9] food particles</w:t>
      </w:r>
    </w:p>
    <w:p w:rsidR="00337EC6" w:rsidRDefault="00337EC6" w:rsidP="00337EC6">
      <w:r>
        <w:t>Contest world files shall contain:</w:t>
      </w:r>
    </w:p>
    <w:p w:rsidR="00E42FD7" w:rsidRDefault="00E42FD7" w:rsidP="00E42FD7">
      <w:pPr>
        <w:pStyle w:val="ListParagraph"/>
        <w:numPr>
          <w:ilvl w:val="0"/>
          <w:numId w:val="6"/>
        </w:numPr>
      </w:pPr>
      <w:r>
        <w:t>The dimensions of the world are always 150 × 150 cells.</w:t>
      </w:r>
    </w:p>
    <w:p w:rsidR="00E42FD7" w:rsidRDefault="00E42FD7" w:rsidP="00E42FD7">
      <w:pPr>
        <w:pStyle w:val="ListParagraph"/>
        <w:numPr>
          <w:ilvl w:val="0"/>
          <w:numId w:val="6"/>
        </w:numPr>
      </w:pPr>
      <w:r>
        <w:t>The cells on the perimeter are always rocky.</w:t>
      </w:r>
    </w:p>
    <w:p w:rsidR="00E42FD7" w:rsidRDefault="00E42FD7" w:rsidP="00E42FD7">
      <w:pPr>
        <w:pStyle w:val="ListParagraph"/>
        <w:numPr>
          <w:ilvl w:val="0"/>
          <w:numId w:val="6"/>
        </w:numPr>
      </w:pPr>
      <w:r>
        <w:t>Every world contains exactly the same elements, of particular shapes: 2 anthills, 14 rocks, and 11 blobs of food. The anthills, in particular, are hexagons with sides of length 7. Also, a food blob is always a 5-by-5 rectangle, with each cell containing 5 food particles.</w:t>
      </w:r>
    </w:p>
    <w:p w:rsidR="00F9750F" w:rsidRPr="00CC4854" w:rsidRDefault="00E42FD7" w:rsidP="00F9750F">
      <w:pPr>
        <w:pStyle w:val="ListParagraph"/>
        <w:numPr>
          <w:ilvl w:val="0"/>
          <w:numId w:val="6"/>
        </w:numPr>
      </w:pPr>
      <w:r>
        <w:t xml:space="preserve">The positions and orientations of the elements are chosen randomly, subject to the constraint that there is always at least one empty cell between non-food elements. Also, no </w:t>
      </w:r>
      <w:r>
        <w:lastRenderedPageBreak/>
        <w:t>elements overlap. (The anthill elements are 6-ways-symmetric, so their orientation actually does not matter. All ants are initially facing in direction 0.)</w:t>
      </w:r>
    </w:p>
    <w:sectPr w:rsidR="00F9750F" w:rsidRPr="00CC48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728" w:rsidRDefault="00757728" w:rsidP="00C55F39">
      <w:pPr>
        <w:spacing w:after="0" w:line="240" w:lineRule="auto"/>
      </w:pPr>
      <w:r>
        <w:separator/>
      </w:r>
    </w:p>
  </w:endnote>
  <w:endnote w:type="continuationSeparator" w:id="0">
    <w:p w:rsidR="00757728" w:rsidRDefault="00757728" w:rsidP="00C5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728" w:rsidRDefault="00757728" w:rsidP="00C55F39">
      <w:pPr>
        <w:spacing w:after="0" w:line="240" w:lineRule="auto"/>
      </w:pPr>
      <w:r>
        <w:separator/>
      </w:r>
    </w:p>
  </w:footnote>
  <w:footnote w:type="continuationSeparator" w:id="0">
    <w:p w:rsidR="00757728" w:rsidRDefault="00757728" w:rsidP="00C5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728" w:rsidRDefault="00757728">
    <w:pPr>
      <w:pStyle w:val="Header"/>
    </w:pPr>
    <w:r>
      <w:t>SE Team 12</w:t>
    </w:r>
    <w:r>
      <w:tab/>
    </w:r>
    <w:r>
      <w:tab/>
      <w:t>Requirements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5B06"/>
    <w:multiLevelType w:val="hybridMultilevel"/>
    <w:tmpl w:val="7BE46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242F3"/>
    <w:multiLevelType w:val="hybridMultilevel"/>
    <w:tmpl w:val="1FFA1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3023"/>
    <w:multiLevelType w:val="hybridMultilevel"/>
    <w:tmpl w:val="EB4A2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14872"/>
    <w:multiLevelType w:val="hybridMultilevel"/>
    <w:tmpl w:val="E0C6B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D4985"/>
    <w:multiLevelType w:val="hybridMultilevel"/>
    <w:tmpl w:val="8D3E0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1320D"/>
    <w:multiLevelType w:val="hybridMultilevel"/>
    <w:tmpl w:val="D7509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F069E"/>
    <w:multiLevelType w:val="hybridMultilevel"/>
    <w:tmpl w:val="22F8E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2105B"/>
    <w:multiLevelType w:val="hybridMultilevel"/>
    <w:tmpl w:val="3A1220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E0F49"/>
    <w:multiLevelType w:val="hybridMultilevel"/>
    <w:tmpl w:val="49861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39"/>
    <w:rsid w:val="000863CB"/>
    <w:rsid w:val="001132A4"/>
    <w:rsid w:val="00121005"/>
    <w:rsid w:val="001219B8"/>
    <w:rsid w:val="00127EFB"/>
    <w:rsid w:val="0018265D"/>
    <w:rsid w:val="001A012E"/>
    <w:rsid w:val="001E669E"/>
    <w:rsid w:val="00227BB1"/>
    <w:rsid w:val="002E27CC"/>
    <w:rsid w:val="00337EC6"/>
    <w:rsid w:val="00362DE6"/>
    <w:rsid w:val="003779D0"/>
    <w:rsid w:val="00391F15"/>
    <w:rsid w:val="00400A3A"/>
    <w:rsid w:val="0048264A"/>
    <w:rsid w:val="004E564E"/>
    <w:rsid w:val="0057018B"/>
    <w:rsid w:val="00585ED4"/>
    <w:rsid w:val="005C1DAD"/>
    <w:rsid w:val="005C37A3"/>
    <w:rsid w:val="00600CF8"/>
    <w:rsid w:val="00621295"/>
    <w:rsid w:val="006633DB"/>
    <w:rsid w:val="006C2551"/>
    <w:rsid w:val="006F497B"/>
    <w:rsid w:val="00742501"/>
    <w:rsid w:val="00757728"/>
    <w:rsid w:val="007F5892"/>
    <w:rsid w:val="0083599D"/>
    <w:rsid w:val="00895794"/>
    <w:rsid w:val="008E1C18"/>
    <w:rsid w:val="008E1CE0"/>
    <w:rsid w:val="009A0BE8"/>
    <w:rsid w:val="009C5492"/>
    <w:rsid w:val="00A01B05"/>
    <w:rsid w:val="00A54118"/>
    <w:rsid w:val="00A54519"/>
    <w:rsid w:val="00AB0229"/>
    <w:rsid w:val="00AD6D94"/>
    <w:rsid w:val="00B345DF"/>
    <w:rsid w:val="00B504F3"/>
    <w:rsid w:val="00B6057C"/>
    <w:rsid w:val="00B75ED4"/>
    <w:rsid w:val="00B937EB"/>
    <w:rsid w:val="00BC5F83"/>
    <w:rsid w:val="00C55F39"/>
    <w:rsid w:val="00CA1B90"/>
    <w:rsid w:val="00CA6A06"/>
    <w:rsid w:val="00CA72EC"/>
    <w:rsid w:val="00CC4854"/>
    <w:rsid w:val="00D40633"/>
    <w:rsid w:val="00D53F07"/>
    <w:rsid w:val="00D70AC2"/>
    <w:rsid w:val="00D805AB"/>
    <w:rsid w:val="00DD5FB2"/>
    <w:rsid w:val="00E42FD7"/>
    <w:rsid w:val="00EC7EB2"/>
    <w:rsid w:val="00F87E3D"/>
    <w:rsid w:val="00F9750F"/>
    <w:rsid w:val="00FC0499"/>
    <w:rsid w:val="00FF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71FD9-8885-48B2-87CD-76134912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F39"/>
  </w:style>
  <w:style w:type="paragraph" w:styleId="Footer">
    <w:name w:val="footer"/>
    <w:basedOn w:val="Normal"/>
    <w:link w:val="FooterChar"/>
    <w:uiPriority w:val="99"/>
    <w:unhideWhenUsed/>
    <w:rsid w:val="00C55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F39"/>
  </w:style>
  <w:style w:type="paragraph" w:styleId="Title">
    <w:name w:val="Title"/>
    <w:basedOn w:val="Normal"/>
    <w:next w:val="Normal"/>
    <w:link w:val="TitleChar"/>
    <w:uiPriority w:val="10"/>
    <w:qFormat/>
    <w:rsid w:val="00C55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F3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5F39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5F39"/>
  </w:style>
  <w:style w:type="character" w:customStyle="1" w:styleId="DateChar">
    <w:name w:val="Date Char"/>
    <w:basedOn w:val="DefaultParagraphFont"/>
    <w:link w:val="Date"/>
    <w:uiPriority w:val="99"/>
    <w:semiHidden/>
    <w:rsid w:val="00C55F39"/>
  </w:style>
  <w:style w:type="character" w:customStyle="1" w:styleId="Heading1Char">
    <w:name w:val="Heading 1 Char"/>
    <w:basedOn w:val="DefaultParagraphFont"/>
    <w:link w:val="Heading1"/>
    <w:uiPriority w:val="9"/>
    <w:rsid w:val="00C55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1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8E1CE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21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4519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7425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312A3E35</Template>
  <TotalTime>0</TotalTime>
  <Pages>7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9669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Slack</dc:creator>
  <cp:keywords/>
  <dc:description/>
  <cp:lastModifiedBy>Nicolas Slack</cp:lastModifiedBy>
  <cp:revision>13</cp:revision>
  <dcterms:created xsi:type="dcterms:W3CDTF">2016-03-14T11:24:00Z</dcterms:created>
  <dcterms:modified xsi:type="dcterms:W3CDTF">2016-03-14T11:52:00Z</dcterms:modified>
</cp:coreProperties>
</file>